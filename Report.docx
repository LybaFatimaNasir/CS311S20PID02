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5B1AF226" w:rsidR="008F4EF7"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CS311S20PIDG02</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0EEE34F8" w14:textId="0BDE5C5C" w:rsidR="00AE2F22"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2018-CS-03 , 2018-CS-29</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78BD48F" w:rsidR="00BB29F5" w:rsidRPr="009A71F4" w:rsidRDefault="00D8279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1F805001" w:rsidR="005F47D5" w:rsidRPr="009A71F4" w:rsidRDefault="00D82793"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PLAGIARISM CHECKERISTA</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3153BCAA" w14:textId="77777777" w:rsidR="009403F5" w:rsidRPr="00916D0A" w:rsidRDefault="005F47D5" w:rsidP="00F1663D">
            <w:pPr>
              <w:rPr>
                <w:rFonts w:ascii="Times New Roman" w:hAnsi="Times New Roman"/>
                <w:sz w:val="24"/>
                <w:szCs w:val="24"/>
              </w:rPr>
            </w:pPr>
            <w:r w:rsidRPr="00916D0A">
              <w:rPr>
                <w:rFonts w:ascii="Times New Roman" w:hAnsi="Times New Roman"/>
                <w:i/>
                <w:color w:val="000000" w:themeColor="text1"/>
                <w:sz w:val="24"/>
                <w:szCs w:val="24"/>
              </w:rPr>
              <w:t xml:space="preserve"> </w:t>
            </w:r>
            <w:r w:rsidR="00F1663D" w:rsidRPr="00916D0A">
              <w:rPr>
                <w:rFonts w:ascii="Times New Roman" w:hAnsi="Times New Roman"/>
                <w:sz w:val="24"/>
                <w:szCs w:val="24"/>
              </w:rPr>
              <w:t>Our plagiarism checker tool “</w:t>
            </w:r>
            <w:r w:rsidR="00F1663D" w:rsidRPr="00916D0A">
              <w:rPr>
                <w:rFonts w:ascii="Times New Roman" w:hAnsi="Times New Roman"/>
                <w:b/>
                <w:sz w:val="24"/>
                <w:szCs w:val="24"/>
              </w:rPr>
              <w:t xml:space="preserve">Plagiarism </w:t>
            </w:r>
            <w:proofErr w:type="spellStart"/>
            <w:r w:rsidR="00F1663D" w:rsidRPr="00916D0A">
              <w:rPr>
                <w:rFonts w:ascii="Times New Roman" w:hAnsi="Times New Roman"/>
                <w:b/>
                <w:sz w:val="24"/>
                <w:szCs w:val="24"/>
              </w:rPr>
              <w:t>Checkerista</w:t>
            </w:r>
            <w:proofErr w:type="spellEnd"/>
            <w:r w:rsidR="00F1663D" w:rsidRPr="00916D0A">
              <w:rPr>
                <w:rFonts w:ascii="Times New Roman" w:hAnsi="Times New Roman"/>
                <w:sz w:val="24"/>
                <w:szCs w:val="24"/>
              </w:rPr>
              <w:t xml:space="preserve">” works same as other plagiarism tools works but on a small scale. It is mainly built to show how plagiarism is checked among different files, it don’t have a large database. It takes one file or some piece of text from user as input, checking it with our small databases files one by one and bringing the result in the form of lines that have been plagiarized from all the files also giving percentage of how much content in user document is plagiarized. </w:t>
            </w:r>
            <w:r w:rsidR="00F363C6" w:rsidRPr="00916D0A">
              <w:rPr>
                <w:rFonts w:ascii="Times New Roman" w:hAnsi="Times New Roman"/>
                <w:sz w:val="24"/>
                <w:szCs w:val="24"/>
              </w:rPr>
              <w:t xml:space="preserve">We have built our app in python using Django framework. Django is a very </w:t>
            </w:r>
            <w:r w:rsidR="009D0EC3" w:rsidRPr="00916D0A">
              <w:rPr>
                <w:rFonts w:ascii="Times New Roman" w:hAnsi="Times New Roman"/>
                <w:sz w:val="24"/>
                <w:szCs w:val="24"/>
              </w:rPr>
              <w:t>powerful tool</w:t>
            </w:r>
            <w:r w:rsidR="00F363C6" w:rsidRPr="00916D0A">
              <w:rPr>
                <w:rFonts w:ascii="Times New Roman" w:hAnsi="Times New Roman"/>
                <w:sz w:val="24"/>
                <w:szCs w:val="24"/>
              </w:rPr>
              <w:t xml:space="preserve"> for</w:t>
            </w:r>
            <w:r w:rsidR="009D0EC3" w:rsidRPr="00916D0A">
              <w:rPr>
                <w:rFonts w:ascii="Times New Roman" w:hAnsi="Times New Roman"/>
                <w:sz w:val="24"/>
                <w:szCs w:val="24"/>
              </w:rPr>
              <w:t xml:space="preserve"> building</w:t>
            </w:r>
            <w:r w:rsidR="00F363C6" w:rsidRPr="00916D0A">
              <w:rPr>
                <w:rFonts w:ascii="Times New Roman" w:hAnsi="Times New Roman"/>
                <w:sz w:val="24"/>
                <w:szCs w:val="24"/>
              </w:rPr>
              <w:t xml:space="preserve"> APIs.it is a </w:t>
            </w:r>
            <w:r w:rsidR="009D0EC3" w:rsidRPr="00916D0A">
              <w:rPr>
                <w:rFonts w:ascii="Times New Roman" w:hAnsi="Times New Roman"/>
                <w:sz w:val="24"/>
                <w:szCs w:val="24"/>
              </w:rPr>
              <w:t>full stack</w:t>
            </w:r>
            <w:r w:rsidR="00F363C6" w:rsidRPr="00916D0A">
              <w:rPr>
                <w:rFonts w:ascii="Times New Roman" w:hAnsi="Times New Roman"/>
                <w:sz w:val="24"/>
                <w:szCs w:val="24"/>
              </w:rPr>
              <w:t xml:space="preserve"> web framework providing the facility of both embedded </w:t>
            </w:r>
            <w:r w:rsidR="009D0EC3" w:rsidRPr="00916D0A">
              <w:rPr>
                <w:rFonts w:ascii="Times New Roman" w:hAnsi="Times New Roman"/>
                <w:sz w:val="24"/>
                <w:szCs w:val="24"/>
              </w:rPr>
              <w:t>frontend</w:t>
            </w:r>
            <w:r w:rsidR="00F363C6" w:rsidRPr="00916D0A">
              <w:rPr>
                <w:rFonts w:ascii="Times New Roman" w:hAnsi="Times New Roman"/>
                <w:sz w:val="24"/>
                <w:szCs w:val="24"/>
              </w:rPr>
              <w:t xml:space="preserve"> </w:t>
            </w:r>
            <w:r w:rsidR="009D0EC3" w:rsidRPr="00916D0A">
              <w:rPr>
                <w:rFonts w:ascii="Times New Roman" w:hAnsi="Times New Roman"/>
                <w:sz w:val="24"/>
                <w:szCs w:val="24"/>
              </w:rPr>
              <w:t>and</w:t>
            </w:r>
            <w:r w:rsidR="00F363C6" w:rsidRPr="00916D0A">
              <w:rPr>
                <w:rFonts w:ascii="Times New Roman" w:hAnsi="Times New Roman"/>
                <w:sz w:val="24"/>
                <w:szCs w:val="24"/>
              </w:rPr>
              <w:t xml:space="preserve"> backend development making it easier for developer to make connections</w:t>
            </w:r>
            <w:r w:rsidR="009D0EC3" w:rsidRPr="00916D0A">
              <w:rPr>
                <w:rFonts w:ascii="Times New Roman" w:hAnsi="Times New Roman"/>
                <w:sz w:val="24"/>
                <w:szCs w:val="24"/>
              </w:rPr>
              <w:t xml:space="preserve">. In templates and static named folders all front end based files are placed. And in </w:t>
            </w:r>
            <w:r w:rsidR="009D0EC3" w:rsidRPr="00916D0A">
              <w:rPr>
                <w:rFonts w:ascii="Times New Roman" w:hAnsi="Times New Roman"/>
                <w:b/>
                <w:sz w:val="24"/>
                <w:szCs w:val="24"/>
              </w:rPr>
              <w:t>views.py</w:t>
            </w:r>
            <w:r w:rsidR="009D0EC3" w:rsidRPr="00916D0A">
              <w:rPr>
                <w:rFonts w:ascii="Times New Roman" w:hAnsi="Times New Roman"/>
                <w:sz w:val="24"/>
                <w:szCs w:val="24"/>
              </w:rPr>
              <w:t xml:space="preserve"> file we have the real implementation of the tool. Connections are made in two </w:t>
            </w:r>
            <w:r w:rsidR="009D0EC3" w:rsidRPr="00916D0A">
              <w:rPr>
                <w:rFonts w:ascii="Times New Roman" w:hAnsi="Times New Roman"/>
                <w:b/>
                <w:sz w:val="24"/>
                <w:szCs w:val="24"/>
              </w:rPr>
              <w:t>urls.py</w:t>
            </w:r>
            <w:r w:rsidR="009D0EC3" w:rsidRPr="00916D0A">
              <w:rPr>
                <w:rFonts w:ascii="Times New Roman" w:hAnsi="Times New Roman"/>
                <w:sz w:val="24"/>
                <w:szCs w:val="24"/>
              </w:rPr>
              <w:t xml:space="preserve"> files one is in the tool folder and the other is in checker folder.</w:t>
            </w:r>
          </w:p>
          <w:p w14:paraId="0055149F" w14:textId="3E4B1551" w:rsidR="004D3076" w:rsidRPr="00916D0A" w:rsidRDefault="009D0EC3" w:rsidP="00F1663D">
            <w:pPr>
              <w:rPr>
                <w:rFonts w:ascii="Times New Roman" w:hAnsi="Times New Roman"/>
                <w:sz w:val="24"/>
                <w:szCs w:val="24"/>
              </w:rPr>
            </w:pPr>
            <w:r w:rsidRPr="00916D0A">
              <w:rPr>
                <w:rFonts w:ascii="Times New Roman" w:hAnsi="Times New Roman"/>
                <w:sz w:val="24"/>
                <w:szCs w:val="24"/>
              </w:rPr>
              <w:t xml:space="preserve"> Explaining the whole workflow of the app: </w:t>
            </w:r>
            <w:proofErr w:type="spellStart"/>
            <w:r w:rsidRPr="00916D0A">
              <w:rPr>
                <w:rFonts w:ascii="Times New Roman" w:hAnsi="Times New Roman"/>
                <w:b/>
                <w:sz w:val="24"/>
                <w:szCs w:val="24"/>
              </w:rPr>
              <w:t>Checkerista</w:t>
            </w:r>
            <w:proofErr w:type="spellEnd"/>
            <w:r w:rsidRPr="00916D0A">
              <w:rPr>
                <w:rFonts w:ascii="Times New Roman" w:hAnsi="Times New Roman"/>
                <w:b/>
                <w:sz w:val="24"/>
                <w:szCs w:val="24"/>
              </w:rPr>
              <w:t>&gt;&gt;.</w:t>
            </w:r>
            <w:proofErr w:type="spellStart"/>
            <w:r w:rsidRPr="00916D0A">
              <w:rPr>
                <w:rFonts w:ascii="Times New Roman" w:hAnsi="Times New Roman"/>
                <w:b/>
                <w:sz w:val="24"/>
                <w:szCs w:val="24"/>
              </w:rPr>
              <w:t>env</w:t>
            </w:r>
            <w:proofErr w:type="spellEnd"/>
            <w:r w:rsidRPr="00916D0A">
              <w:rPr>
                <w:rFonts w:ascii="Times New Roman" w:hAnsi="Times New Roman"/>
                <w:sz w:val="24"/>
                <w:szCs w:val="24"/>
              </w:rPr>
              <w:t xml:space="preserve">(Virtual environment for Django is created in this folder), </w:t>
            </w:r>
            <w:r w:rsidRPr="00916D0A">
              <w:rPr>
                <w:rFonts w:ascii="Times New Roman" w:hAnsi="Times New Roman"/>
                <w:b/>
                <w:sz w:val="24"/>
                <w:szCs w:val="24"/>
              </w:rPr>
              <w:t>.idea</w:t>
            </w:r>
            <w:r w:rsidRPr="00916D0A">
              <w:rPr>
                <w:rFonts w:ascii="Times New Roman" w:hAnsi="Times New Roman"/>
                <w:sz w:val="24"/>
                <w:szCs w:val="24"/>
              </w:rPr>
              <w:t xml:space="preserve">(also created in creation of virtual environment), </w:t>
            </w:r>
            <w:r w:rsidRPr="00916D0A">
              <w:rPr>
                <w:rFonts w:ascii="Times New Roman" w:hAnsi="Times New Roman"/>
                <w:b/>
                <w:sz w:val="24"/>
                <w:szCs w:val="24"/>
              </w:rPr>
              <w:t>.vs</w:t>
            </w:r>
            <w:r w:rsidRPr="00916D0A">
              <w:rPr>
                <w:rFonts w:ascii="Times New Roman" w:hAnsi="Times New Roman"/>
                <w:sz w:val="24"/>
                <w:szCs w:val="24"/>
              </w:rPr>
              <w:t>( Information for workplace for our project is stored</w:t>
            </w:r>
            <w:r w:rsidR="009403F5" w:rsidRPr="00916D0A">
              <w:rPr>
                <w:rFonts w:ascii="Times New Roman" w:hAnsi="Times New Roman"/>
                <w:sz w:val="24"/>
                <w:szCs w:val="24"/>
              </w:rPr>
              <w:t xml:space="preserve"> in it), </w:t>
            </w:r>
            <w:r w:rsidR="009403F5" w:rsidRPr="00916D0A">
              <w:rPr>
                <w:rFonts w:ascii="Times New Roman" w:hAnsi="Times New Roman"/>
                <w:b/>
                <w:sz w:val="24"/>
                <w:szCs w:val="24"/>
              </w:rPr>
              <w:t>checker</w:t>
            </w:r>
            <w:r w:rsidR="009403F5" w:rsidRPr="00916D0A">
              <w:rPr>
                <w:rFonts w:ascii="Times New Roman" w:hAnsi="Times New Roman"/>
                <w:sz w:val="24"/>
                <w:szCs w:val="24"/>
              </w:rPr>
              <w:t>(Folder of user concern )</w:t>
            </w:r>
            <w:r w:rsidR="009403F5" w:rsidRPr="00916D0A">
              <w:rPr>
                <w:rFonts w:ascii="Times New Roman" w:hAnsi="Times New Roman"/>
                <w:b/>
                <w:sz w:val="24"/>
                <w:szCs w:val="24"/>
              </w:rPr>
              <w:t>&gt;&gt;checker</w:t>
            </w:r>
            <w:r w:rsidR="009403F5" w:rsidRPr="00916D0A">
              <w:rPr>
                <w:rFonts w:ascii="Times New Roman" w:hAnsi="Times New Roman"/>
                <w:sz w:val="24"/>
                <w:szCs w:val="24"/>
              </w:rPr>
              <w:t xml:space="preserve">(contains files like settings.py and urls.py but again not to be touched by the user), </w:t>
            </w:r>
            <w:r w:rsidR="009403F5" w:rsidRPr="00916D0A">
              <w:rPr>
                <w:rFonts w:ascii="Times New Roman" w:hAnsi="Times New Roman"/>
                <w:b/>
                <w:sz w:val="24"/>
                <w:szCs w:val="24"/>
              </w:rPr>
              <w:t>Static/</w:t>
            </w:r>
            <w:proofErr w:type="spellStart"/>
            <w:r w:rsidR="009403F5" w:rsidRPr="00916D0A">
              <w:rPr>
                <w:rFonts w:ascii="Times New Roman" w:hAnsi="Times New Roman"/>
                <w:b/>
                <w:sz w:val="24"/>
                <w:szCs w:val="24"/>
              </w:rPr>
              <w:t>css</w:t>
            </w:r>
            <w:proofErr w:type="spellEnd"/>
            <w:r w:rsidR="009403F5" w:rsidRPr="00916D0A">
              <w:rPr>
                <w:rFonts w:ascii="Times New Roman" w:hAnsi="Times New Roman"/>
                <w:b/>
                <w:sz w:val="24"/>
                <w:szCs w:val="24"/>
              </w:rPr>
              <w:t xml:space="preserve"> &gt;&gt; main.css</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1</w:t>
            </w:r>
            <w:r w:rsidR="009403F5" w:rsidRPr="00916D0A">
              <w:rPr>
                <w:rFonts w:ascii="Times New Roman" w:hAnsi="Times New Roman"/>
                <w:sz w:val="24"/>
                <w:szCs w:val="24"/>
                <w:vertAlign w:val="superscript"/>
              </w:rPr>
              <w:t xml:space="preserve">st </w:t>
            </w:r>
            <w:r w:rsidR="009403F5" w:rsidRPr="00916D0A">
              <w:rPr>
                <w:rFonts w:ascii="Times New Roman" w:hAnsi="Times New Roman"/>
                <w:sz w:val="24"/>
                <w:szCs w:val="24"/>
              </w:rPr>
              <w:t xml:space="preserve">web page ) , </w:t>
            </w:r>
            <w:r w:rsidR="009403F5" w:rsidRPr="00916D0A">
              <w:rPr>
                <w:rFonts w:ascii="Times New Roman" w:hAnsi="Times New Roman"/>
                <w:b/>
                <w:sz w:val="24"/>
                <w:szCs w:val="24"/>
              </w:rPr>
              <w:t xml:space="preserve">page2.css </w:t>
            </w:r>
            <w:r w:rsidR="009403F5" w:rsidRPr="00916D0A">
              <w:rPr>
                <w:rFonts w:ascii="Times New Roman" w:hAnsi="Times New Roman"/>
                <w:sz w:val="24"/>
                <w:szCs w:val="24"/>
              </w:rPr>
              <w:t xml:space="preserve">(contains the </w:t>
            </w:r>
            <w:proofErr w:type="spellStart"/>
            <w:r w:rsidR="009403F5" w:rsidRPr="00916D0A">
              <w:rPr>
                <w:rFonts w:ascii="Times New Roman" w:hAnsi="Times New Roman"/>
                <w:sz w:val="24"/>
                <w:szCs w:val="24"/>
              </w:rPr>
              <w:t>css</w:t>
            </w:r>
            <w:proofErr w:type="spellEnd"/>
            <w:r w:rsidR="009403F5" w:rsidRPr="00916D0A">
              <w:rPr>
                <w:rFonts w:ascii="Times New Roman" w:hAnsi="Times New Roman"/>
                <w:sz w:val="24"/>
                <w:szCs w:val="24"/>
              </w:rPr>
              <w:t xml:space="preserve"> of the 2</w:t>
            </w:r>
            <w:r w:rsidR="009403F5" w:rsidRPr="00916D0A">
              <w:rPr>
                <w:rFonts w:ascii="Times New Roman" w:hAnsi="Times New Roman"/>
                <w:sz w:val="24"/>
                <w:szCs w:val="24"/>
                <w:vertAlign w:val="superscript"/>
              </w:rPr>
              <w:t xml:space="preserve">nd </w:t>
            </w:r>
            <w:r w:rsidR="009403F5" w:rsidRPr="00916D0A">
              <w:rPr>
                <w:rFonts w:ascii="Times New Roman" w:hAnsi="Times New Roman"/>
                <w:sz w:val="24"/>
                <w:szCs w:val="24"/>
              </w:rPr>
              <w:t>web page) ,</w:t>
            </w:r>
            <w:r w:rsidR="009403F5" w:rsidRPr="00916D0A">
              <w:rPr>
                <w:rFonts w:ascii="Times New Roman" w:hAnsi="Times New Roman"/>
                <w:b/>
                <w:sz w:val="24"/>
                <w:szCs w:val="24"/>
              </w:rPr>
              <w:t xml:space="preserve">templates &gt;&gt; tool.html </w:t>
            </w:r>
            <w:r w:rsidR="009403F5" w:rsidRPr="00916D0A">
              <w:rPr>
                <w:rFonts w:ascii="Times New Roman" w:hAnsi="Times New Roman"/>
                <w:sz w:val="24"/>
                <w:szCs w:val="24"/>
              </w:rPr>
              <w:t xml:space="preserve">(the first web page that asks user to enter data </w:t>
            </w:r>
            <w:r w:rsidR="004D3076" w:rsidRPr="00916D0A">
              <w:rPr>
                <w:rFonts w:ascii="Times New Roman" w:hAnsi="Times New Roman"/>
                <w:sz w:val="24"/>
                <w:szCs w:val="24"/>
              </w:rPr>
              <w:t xml:space="preserve">i.e. Text), </w:t>
            </w:r>
            <w:r w:rsidR="004D3076" w:rsidRPr="00916D0A">
              <w:rPr>
                <w:rFonts w:ascii="Times New Roman" w:hAnsi="Times New Roman"/>
                <w:b/>
                <w:sz w:val="24"/>
                <w:szCs w:val="24"/>
              </w:rPr>
              <w:t>result.html</w:t>
            </w:r>
            <w:r w:rsidR="004D3076" w:rsidRPr="00916D0A">
              <w:rPr>
                <w:rFonts w:ascii="Times New Roman" w:hAnsi="Times New Roman"/>
                <w:sz w:val="24"/>
                <w:szCs w:val="24"/>
              </w:rPr>
              <w:t xml:space="preserve"> (the final page on which the result is shown), </w:t>
            </w:r>
            <w:r w:rsidR="004D3076" w:rsidRPr="00916D0A">
              <w:rPr>
                <w:rFonts w:ascii="Times New Roman" w:hAnsi="Times New Roman"/>
                <w:b/>
                <w:sz w:val="24"/>
                <w:szCs w:val="24"/>
              </w:rPr>
              <w:t xml:space="preserve">tool </w:t>
            </w:r>
            <w:r w:rsidR="004D3076" w:rsidRPr="00916D0A">
              <w:rPr>
                <w:rFonts w:ascii="Times New Roman" w:hAnsi="Times New Roman"/>
                <w:sz w:val="24"/>
                <w:szCs w:val="24"/>
              </w:rPr>
              <w:t xml:space="preserve">(this </w:t>
            </w:r>
            <w:r w:rsidR="004D3076" w:rsidRPr="00916D0A">
              <w:rPr>
                <w:rFonts w:ascii="Times New Roman" w:hAnsi="Times New Roman"/>
                <w:sz w:val="24"/>
                <w:szCs w:val="24"/>
              </w:rPr>
              <w:lastRenderedPageBreak/>
              <w:t>folder has the views.py file admin.py file models.py urls.py and some other files )</w:t>
            </w:r>
            <w:r w:rsidR="004D3076" w:rsidRPr="00916D0A">
              <w:rPr>
                <w:rFonts w:ascii="Times New Roman" w:hAnsi="Times New Roman"/>
                <w:b/>
                <w:sz w:val="24"/>
                <w:szCs w:val="24"/>
              </w:rPr>
              <w:t xml:space="preserve">, </w:t>
            </w:r>
            <w:r w:rsidR="004D3076" w:rsidRPr="00916D0A">
              <w:rPr>
                <w:rFonts w:ascii="Times New Roman" w:hAnsi="Times New Roman"/>
                <w:sz w:val="24"/>
                <w:szCs w:val="24"/>
              </w:rPr>
              <w:t xml:space="preserve"> </w:t>
            </w:r>
            <w:r w:rsidR="004D3076" w:rsidRPr="00916D0A">
              <w:rPr>
                <w:rFonts w:ascii="Times New Roman" w:hAnsi="Times New Roman"/>
                <w:b/>
                <w:sz w:val="24"/>
                <w:szCs w:val="24"/>
              </w:rPr>
              <w:t>db.sqlite3</w:t>
            </w:r>
            <w:r w:rsidR="004D3076" w:rsidRPr="00916D0A">
              <w:rPr>
                <w:rFonts w:ascii="Times New Roman" w:hAnsi="Times New Roman"/>
                <w:sz w:val="24"/>
                <w:szCs w:val="24"/>
              </w:rPr>
              <w:t xml:space="preserve"> (it is the database which comes embedded with Django virtual environment and we are using dbsqlite3 to manage database of our project), </w:t>
            </w:r>
            <w:r w:rsidR="004D3076" w:rsidRPr="00916D0A">
              <w:rPr>
                <w:rFonts w:ascii="Times New Roman" w:hAnsi="Times New Roman"/>
                <w:b/>
                <w:sz w:val="24"/>
                <w:szCs w:val="24"/>
              </w:rPr>
              <w:t>manage.py</w:t>
            </w:r>
            <w:r w:rsidR="004D3076" w:rsidRPr="00916D0A">
              <w:rPr>
                <w:rFonts w:ascii="Times New Roman" w:hAnsi="Times New Roman"/>
                <w:sz w:val="24"/>
                <w:szCs w:val="24"/>
              </w:rPr>
              <w:t xml:space="preserve">(it has some built in code that is used for running the server. We can run our server if we are in the same folder in this case checker as manage.py file otherwise server will not be run on the system.) </w:t>
            </w:r>
            <w:r w:rsidR="00916D0A" w:rsidRPr="00916D0A">
              <w:rPr>
                <w:rFonts w:ascii="Times New Roman" w:hAnsi="Times New Roman"/>
                <w:sz w:val="24"/>
                <w:szCs w:val="24"/>
              </w:rPr>
              <w:t>Pro</w:t>
            </w:r>
            <w:r w:rsidR="00026CD8">
              <w:rPr>
                <w:rFonts w:ascii="Times New Roman" w:hAnsi="Times New Roman"/>
                <w:sz w:val="24"/>
                <w:szCs w:val="24"/>
              </w:rPr>
              <w:t xml:space="preserve">cedure of running server is </w:t>
            </w:r>
            <w:r w:rsidR="00916D0A" w:rsidRPr="00916D0A">
              <w:rPr>
                <w:rFonts w:ascii="Times New Roman" w:hAnsi="Times New Roman"/>
                <w:sz w:val="24"/>
                <w:szCs w:val="24"/>
              </w:rPr>
              <w:t xml:space="preserve">explained in </w:t>
            </w:r>
            <w:r w:rsidR="00916D0A" w:rsidRPr="00916D0A">
              <w:rPr>
                <w:rFonts w:ascii="Times New Roman" w:hAnsi="Times New Roman"/>
                <w:b/>
                <w:sz w:val="24"/>
                <w:szCs w:val="24"/>
              </w:rPr>
              <w:t xml:space="preserve">Readme.md </w:t>
            </w:r>
            <w:r w:rsidR="00916D0A" w:rsidRPr="00916D0A">
              <w:rPr>
                <w:rFonts w:ascii="Times New Roman" w:hAnsi="Times New Roman"/>
                <w:sz w:val="24"/>
                <w:szCs w:val="24"/>
              </w:rPr>
              <w:t>file associated with the project.</w:t>
            </w:r>
          </w:p>
          <w:p w14:paraId="73F7EA34" w14:textId="09D79639" w:rsidR="00F1663D" w:rsidRPr="00916D0A" w:rsidRDefault="004D3076" w:rsidP="00F1663D">
            <w:pPr>
              <w:rPr>
                <w:rFonts w:ascii="Times New Roman" w:eastAsia="Arial" w:hAnsi="Times New Roman"/>
                <w:sz w:val="24"/>
                <w:szCs w:val="24"/>
                <w:lang w:bidi="ar-SA"/>
              </w:rPr>
            </w:pPr>
            <w:r w:rsidRPr="00916D0A">
              <w:rPr>
                <w:rFonts w:ascii="Times New Roman" w:hAnsi="Times New Roman"/>
                <w:b/>
                <w:sz w:val="24"/>
                <w:szCs w:val="24"/>
              </w:rPr>
              <w:t>Virtual environment:</w:t>
            </w:r>
            <w:r w:rsidRPr="00916D0A">
              <w:rPr>
                <w:rFonts w:ascii="Times New Roman" w:hAnsi="Times New Roman"/>
                <w:sz w:val="24"/>
                <w:szCs w:val="24"/>
              </w:rPr>
              <w:t xml:space="preserve"> Django framework needs a virtual environment to work in this is what everyone have to install on their own systems by running some commands explained in </w:t>
            </w:r>
            <w:r w:rsidRPr="00916D0A">
              <w:rPr>
                <w:rFonts w:ascii="Times New Roman" w:hAnsi="Times New Roman"/>
                <w:b/>
                <w:sz w:val="24"/>
                <w:szCs w:val="24"/>
              </w:rPr>
              <w:t xml:space="preserve">Readme.md </w:t>
            </w:r>
            <w:r w:rsidRPr="00916D0A">
              <w:rPr>
                <w:rFonts w:ascii="Times New Roman" w:hAnsi="Times New Roman"/>
                <w:sz w:val="24"/>
                <w:szCs w:val="24"/>
              </w:rPr>
              <w:t xml:space="preserve">file. </w:t>
            </w:r>
          </w:p>
          <w:p w14:paraId="47B8D2E1" w14:textId="51A85ABC" w:rsidR="005F47D5" w:rsidRPr="009A71F4" w:rsidRDefault="005F47D5" w:rsidP="003241B9">
            <w:pPr>
              <w:rPr>
                <w:rFonts w:ascii="Times New Roman" w:hAnsi="Times New Roman"/>
                <w:i/>
                <w:color w:val="000000" w:themeColor="text1"/>
                <w:sz w:val="24"/>
                <w:szCs w:val="24"/>
              </w:rPr>
            </w:pP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1AA8BC00" w:rsidR="005F47D5" w:rsidRPr="00916D0A" w:rsidRDefault="00916D0A" w:rsidP="00916D0A">
            <w:pPr>
              <w:ind w:left="0"/>
              <w:rPr>
                <w:rFonts w:ascii="Times New Roman" w:hAnsi="Times New Roman"/>
                <w:color w:val="000000" w:themeColor="text1"/>
                <w:sz w:val="24"/>
                <w:szCs w:val="24"/>
              </w:rPr>
            </w:pPr>
            <w:r>
              <w:rPr>
                <w:rFonts w:ascii="Times New Roman" w:hAnsi="Times New Roman"/>
                <w:color w:val="000000" w:themeColor="text1"/>
                <w:sz w:val="24"/>
                <w:szCs w:val="24"/>
              </w:rPr>
              <w:t>There are already many plagiarism checker tools in the market. Some of very low functionality, medium and some of very high those mainly are paid apps. With this increasing demand of good   quality work people are there that plagiarize content of other and present it as their own work. This is wrong in academia especially and we need to have tools to bring out plagiarized content of those people. So, a little contribution to high demanding community.</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4A235A93" w:rsidR="00711F22" w:rsidRPr="00916D0A" w:rsidRDefault="00916D0A"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for “Plagiarism can be any instructor who want to know whether his pupil has plagiarized or not, any student who wants to know after plagiarizing how much he needs to change it to </w:t>
            </w:r>
            <w:r w:rsidR="007010FC">
              <w:rPr>
                <w:rFonts w:ascii="Times New Roman" w:hAnsi="Times New Roman"/>
                <w:color w:val="000000" w:themeColor="text1"/>
                <w:sz w:val="24"/>
                <w:szCs w:val="24"/>
              </w:rPr>
              <w:t xml:space="preserve">deceive his instructor (That’s a truly wrong use but unfortunately most of the users of these plagiarism checker tools are these students), any type of user. </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549934A6" w:rsidR="007923C9" w:rsidRPr="007010FC"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It gave us drive to choose plagiarism checker tool among the other projects provided by our instructor that we want to know and implement how string matching is done and it seems interesting to us while we were developing it. </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066D82DE" w14:textId="77777777" w:rsidR="005F47D5" w:rsidRDefault="007010FC" w:rsidP="0031301F">
            <w:pPr>
              <w:rPr>
                <w:rFonts w:ascii="Times New Roman" w:hAnsi="Times New Roman"/>
                <w:color w:val="000000" w:themeColor="text1"/>
                <w:sz w:val="24"/>
                <w:szCs w:val="24"/>
              </w:rPr>
            </w:pPr>
            <w:r>
              <w:rPr>
                <w:rFonts w:ascii="Times New Roman" w:hAnsi="Times New Roman"/>
                <w:color w:val="000000" w:themeColor="text1"/>
                <w:sz w:val="24"/>
                <w:szCs w:val="24"/>
              </w:rPr>
              <w:t xml:space="preserve">The following are the objectives of </w:t>
            </w:r>
            <w:r>
              <w:rPr>
                <w:rFonts w:ascii="Times New Roman" w:hAnsi="Times New Roman"/>
                <w:b/>
                <w:color w:val="000000" w:themeColor="text1"/>
                <w:sz w:val="24"/>
                <w:szCs w:val="24"/>
              </w:rPr>
              <w:t xml:space="preserve"> Plagiarism </w:t>
            </w:r>
            <w:proofErr w:type="spellStart"/>
            <w:r>
              <w:rPr>
                <w:rFonts w:ascii="Times New Roman" w:hAnsi="Times New Roman"/>
                <w:b/>
                <w:color w:val="000000" w:themeColor="text1"/>
                <w:sz w:val="24"/>
                <w:szCs w:val="24"/>
              </w:rPr>
              <w:t>Checkerista</w:t>
            </w:r>
            <w:proofErr w:type="spellEnd"/>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w:t>
            </w:r>
          </w:p>
          <w:p w14:paraId="0E51383A" w14:textId="22D4E2EA" w:rsid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Checks the file or text document given by the user</w:t>
            </w:r>
            <w:r w:rsidR="002E5691">
              <w:rPr>
                <w:rFonts w:ascii="Times New Roman" w:hAnsi="Times New Roman"/>
                <w:color w:val="000000" w:themeColor="text1"/>
                <w:sz w:val="24"/>
                <w:szCs w:val="24"/>
              </w:rPr>
              <w:t xml:space="preserve"> by sending data entered in </w:t>
            </w:r>
            <w:proofErr w:type="spellStart"/>
            <w:r w:rsidR="002E5691">
              <w:rPr>
                <w:rFonts w:ascii="Times New Roman" w:hAnsi="Times New Roman"/>
                <w:color w:val="000000" w:themeColor="text1"/>
                <w:sz w:val="24"/>
                <w:szCs w:val="24"/>
              </w:rPr>
              <w:t>textfield</w:t>
            </w:r>
            <w:proofErr w:type="spellEnd"/>
            <w:r w:rsidR="002E5691">
              <w:rPr>
                <w:rFonts w:ascii="Times New Roman" w:hAnsi="Times New Roman"/>
                <w:color w:val="000000" w:themeColor="text1"/>
                <w:sz w:val="24"/>
                <w:szCs w:val="24"/>
              </w:rPr>
              <w:t xml:space="preserve"> to the database</w:t>
            </w:r>
            <w:r>
              <w:rPr>
                <w:rFonts w:ascii="Times New Roman" w:hAnsi="Times New Roman"/>
                <w:color w:val="000000" w:themeColor="text1"/>
                <w:sz w:val="24"/>
                <w:szCs w:val="24"/>
              </w:rPr>
              <w:t>.</w:t>
            </w:r>
          </w:p>
          <w:p w14:paraId="566DCBAD" w14:textId="6E46689C" w:rsidR="005D4855" w:rsidRPr="007010FC" w:rsidRDefault="005D4855" w:rsidP="007010FC">
            <w:pPr>
              <w:pStyle w:val="ListParagraph"/>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 xml:space="preserve">On View Result </w:t>
            </w:r>
            <w:proofErr w:type="spellStart"/>
            <w:r>
              <w:rPr>
                <w:rFonts w:ascii="Times New Roman" w:hAnsi="Times New Roman"/>
                <w:color w:val="000000" w:themeColor="text1"/>
                <w:sz w:val="24"/>
                <w:szCs w:val="24"/>
              </w:rPr>
              <w:t>result</w:t>
            </w:r>
            <w:proofErr w:type="spellEnd"/>
            <w:r>
              <w:rPr>
                <w:rFonts w:ascii="Times New Roman" w:hAnsi="Times New Roman"/>
                <w:color w:val="000000" w:themeColor="text1"/>
                <w:sz w:val="24"/>
                <w:szCs w:val="24"/>
              </w:rPr>
              <w:t xml:space="preserve"> is displayed</w:t>
            </w:r>
          </w:p>
        </w:tc>
      </w:tr>
      <w:tr w:rsidR="009A71F4" w:rsidRPr="009A71F4" w14:paraId="373F5674" w14:textId="77777777" w:rsidTr="00DE5954">
        <w:trPr>
          <w:trHeight w:val="273"/>
        </w:trPr>
        <w:tc>
          <w:tcPr>
            <w:tcW w:w="3295" w:type="dxa"/>
            <w:shd w:val="clear" w:color="auto" w:fill="auto"/>
          </w:tcPr>
          <w:p w14:paraId="1B63AF37" w14:textId="5CE6C15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2BFED112" w:rsidR="005F47D5" w:rsidRPr="002E5691" w:rsidRDefault="002E5691" w:rsidP="005B3B74">
            <w:pPr>
              <w:ind w:left="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The project is supposed to be giving plagiarized content after checking </w:t>
            </w:r>
            <w:r w:rsidR="00567874">
              <w:rPr>
                <w:rFonts w:ascii="Times New Roman" w:hAnsi="Times New Roman"/>
                <w:iCs/>
                <w:color w:val="000000" w:themeColor="text1"/>
                <w:sz w:val="24"/>
                <w:szCs w:val="24"/>
              </w:rPr>
              <w:t xml:space="preserve">it and highlighting it. It may not be functioning properly and checking might not be done properly and not expected result might be </w:t>
            </w:r>
            <w:proofErr w:type="spellStart"/>
            <w:r w:rsidR="00567874">
              <w:rPr>
                <w:rFonts w:ascii="Times New Roman" w:hAnsi="Times New Roman"/>
                <w:iCs/>
                <w:color w:val="000000" w:themeColor="text1"/>
                <w:sz w:val="24"/>
                <w:szCs w:val="24"/>
              </w:rPr>
              <w:t>diplayed</w:t>
            </w:r>
            <w:proofErr w:type="spellEnd"/>
            <w:r w:rsidR="00567874">
              <w:rPr>
                <w:rFonts w:ascii="Times New Roman" w:hAnsi="Times New Roman"/>
                <w:iCs/>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01793BF5" w14:textId="77777777" w:rsidR="00230B44" w:rsidRDefault="005D4855" w:rsidP="005B3B74">
            <w:pPr>
              <w:ind w:left="0"/>
              <w:rPr>
                <w:rFonts w:ascii="Times New Roman" w:hAnsi="Times New Roman"/>
                <w:color w:val="000000" w:themeColor="text1"/>
                <w:sz w:val="24"/>
                <w:szCs w:val="24"/>
              </w:rPr>
            </w:pPr>
            <w:r>
              <w:rPr>
                <w:rFonts w:ascii="Times New Roman" w:hAnsi="Times New Roman"/>
                <w:color w:val="000000" w:themeColor="text1"/>
                <w:sz w:val="24"/>
                <w:szCs w:val="24"/>
              </w:rPr>
              <w:t>Our tool performs following:</w:t>
            </w:r>
          </w:p>
          <w:p w14:paraId="6D399482"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Let user input in the textbox</w:t>
            </w:r>
          </w:p>
          <w:p w14:paraId="4E5E0E51" w14:textId="77777777" w:rsid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submit click it sends data for checking</w:t>
            </w:r>
          </w:p>
          <w:p w14:paraId="3E5F2CE9" w14:textId="44230861" w:rsidR="005D4855" w:rsidRPr="005D4855" w:rsidRDefault="005D4855" w:rsidP="005D4855">
            <w:pPr>
              <w:pStyle w:val="ListParagraph"/>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On view Result it displays the next page containing result and percentage of plagiarized content.</w:t>
            </w:r>
          </w:p>
        </w:tc>
      </w:tr>
      <w:tr w:rsidR="009A71F4" w:rsidRPr="009A71F4" w14:paraId="6918EAEC" w14:textId="77777777" w:rsidTr="00DE5954">
        <w:trPr>
          <w:trHeight w:val="273"/>
        </w:trPr>
        <w:tc>
          <w:tcPr>
            <w:tcW w:w="3295" w:type="dxa"/>
            <w:shd w:val="clear" w:color="auto" w:fill="C6D9F1" w:themeFill="text2" w:themeFillTint="33"/>
          </w:tcPr>
          <w:p w14:paraId="1FF2C750" w14:textId="09581C69"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7955C7C8" w14:textId="3E9FE2FA" w:rsidR="005F47D5" w:rsidRDefault="008D4F10" w:rsidP="005B3B7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Academically and Industrially it is beneficial as it:</w:t>
            </w:r>
          </w:p>
          <w:p w14:paraId="111EE6A9" w14:textId="42C1177E"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Purely written in Python a language that says: “Program development using python is 5-10 faster than using C/C++ and 3-5 times faster than using Java.</w:t>
            </w:r>
          </w:p>
          <w:p w14:paraId="4578D396" w14:textId="77777777" w:rsid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The “batteries included philosophy” means it comes with a lot of benefits like free authentication, admin panel, ORM, semi-automatic DB migrations from python code, lightweight development web server, and many more.</w:t>
            </w:r>
          </w:p>
          <w:p w14:paraId="27895B61" w14:textId="496E52BC" w:rsidR="008D4F10" w:rsidRPr="008D4F10" w:rsidRDefault="008D4F10" w:rsidP="008D4F10">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The point in using Django is that when you want to quickly develop your product. </w:t>
            </w:r>
          </w:p>
        </w:tc>
      </w:tr>
      <w:tr w:rsidR="00711F22" w:rsidRPr="009A71F4" w14:paraId="4A11E9E0" w14:textId="77777777" w:rsidTr="00DE5954">
        <w:trPr>
          <w:trHeight w:val="198"/>
        </w:trPr>
        <w:tc>
          <w:tcPr>
            <w:tcW w:w="3295" w:type="dxa"/>
            <w:shd w:val="clear" w:color="auto" w:fill="C6D9F1" w:themeFill="text2" w:themeFillTint="33"/>
          </w:tcPr>
          <w:p w14:paraId="3F09391C" w14:textId="69839F48"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4574EBB1" w:rsidR="00711F22" w:rsidRPr="009A71F4" w:rsidRDefault="00E1492B" w:rsidP="000E1083">
            <w:pPr>
              <w:pStyle w:val="TableContents"/>
              <w:rPr>
                <w:rFonts w:ascii="Times New Roman" w:hAnsi="Times New Roman"/>
                <w:color w:val="000000" w:themeColor="text1"/>
                <w:sz w:val="24"/>
                <w:szCs w:val="24"/>
              </w:rPr>
            </w:pPr>
            <w:hyperlink r:id="rId12" w:history="1">
              <w:r w:rsidR="005D4855">
                <w:rPr>
                  <w:rStyle w:val="Hyperlink"/>
                </w:rPr>
                <w:t>https://github.com/LybaFatimaNasir/CS311S20PID02</w:t>
              </w:r>
            </w:hyperlink>
          </w:p>
        </w:tc>
      </w:tr>
      <w:tr w:rsidR="00DE5954" w:rsidRPr="009A71F4" w14:paraId="6691C81B" w14:textId="77777777" w:rsidTr="00DE5954">
        <w:trPr>
          <w:trHeight w:val="198"/>
        </w:trPr>
        <w:tc>
          <w:tcPr>
            <w:tcW w:w="3295" w:type="dxa"/>
            <w:shd w:val="clear" w:color="auto" w:fill="FFFFFF" w:themeFill="background1"/>
          </w:tcPr>
          <w:p w14:paraId="5FE63DA8" w14:textId="7CE6DA92"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w:t>
            </w:r>
            <w:r w:rsidR="00026CD8">
              <w:rPr>
                <w:rFonts w:ascii="Times New Roman" w:hAnsi="Times New Roman"/>
                <w:bCs/>
                <w:iCs/>
                <w:color w:val="000000" w:themeColor="text1"/>
                <w:sz w:val="24"/>
                <w:szCs w:val="24"/>
              </w:rPr>
              <w:t>f commits in repository before 5</w:t>
            </w:r>
            <w:r w:rsidRPr="00372BE9">
              <w:rPr>
                <w:rFonts w:ascii="Times New Roman" w:hAnsi="Times New Roman"/>
                <w:bCs/>
                <w:iCs/>
                <w:color w:val="000000" w:themeColor="text1"/>
                <w:sz w:val="24"/>
                <w:szCs w:val="24"/>
                <w:vertAlign w:val="superscript"/>
              </w:rPr>
              <w:t>th</w:t>
            </w:r>
            <w:r w:rsidR="00026CD8">
              <w:rPr>
                <w:rFonts w:ascii="Times New Roman" w:hAnsi="Times New Roman"/>
                <w:bCs/>
                <w:iCs/>
                <w:color w:val="000000" w:themeColor="text1"/>
                <w:sz w:val="24"/>
                <w:szCs w:val="24"/>
              </w:rPr>
              <w:t xml:space="preserve"> August 2020</w:t>
            </w:r>
          </w:p>
        </w:tc>
        <w:tc>
          <w:tcPr>
            <w:tcW w:w="6875" w:type="dxa"/>
            <w:shd w:val="clear" w:color="auto" w:fill="FFFFFF" w:themeFill="background1"/>
          </w:tcPr>
          <w:p w14:paraId="1ED82F0D" w14:textId="77777777" w:rsidR="00DE5954" w:rsidRPr="009A71F4" w:rsidRDefault="00DE5954" w:rsidP="000E1083">
            <w:pPr>
              <w:pStyle w:val="TableContents"/>
              <w:rPr>
                <w:rFonts w:ascii="Times New Roman" w:hAnsi="Times New Roman"/>
                <w:color w:val="000000" w:themeColor="text1"/>
                <w:sz w:val="24"/>
                <w:szCs w:val="24"/>
              </w:rPr>
            </w:pP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432C8DEA" w14:textId="77777777" w:rsidR="00DE5954" w:rsidRPr="009A71F4" w:rsidRDefault="00DE5954" w:rsidP="000E1083">
            <w:pPr>
              <w:pStyle w:val="TableContents"/>
              <w:rPr>
                <w:rFonts w:ascii="Times New Roman" w:hAnsi="Times New Roman"/>
                <w:color w:val="000000" w:themeColor="text1"/>
                <w:sz w:val="24"/>
                <w:szCs w:val="24"/>
              </w:rPr>
            </w:pPr>
          </w:p>
        </w:tc>
      </w:tr>
      <w:tr w:rsidR="00BA00E7" w:rsidRPr="009A71F4" w14:paraId="0BCAE110" w14:textId="77777777" w:rsidTr="00DB00EF">
        <w:trPr>
          <w:trHeight w:val="198"/>
        </w:trPr>
        <w:tc>
          <w:tcPr>
            <w:tcW w:w="10170" w:type="dxa"/>
            <w:gridSpan w:val="2"/>
            <w:shd w:val="clear" w:color="auto" w:fill="FFFFFF" w:themeFill="background1"/>
          </w:tcPr>
          <w:p w14:paraId="7D85A9AA" w14:textId="66441EE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ED6BA3D"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2018-CS-03</w:t>
                  </w:r>
                </w:p>
              </w:tc>
              <w:tc>
                <w:tcPr>
                  <w:tcW w:w="4965" w:type="dxa"/>
                </w:tcPr>
                <w:p w14:paraId="61AD0F0B" w14:textId="77777777" w:rsidR="0099471D" w:rsidRPr="0099471D" w:rsidRDefault="0099471D">
                  <w:pPr>
                    <w:ind w:left="0"/>
                    <w:rPr>
                      <w:rFonts w:asciiTheme="majorBidi" w:hAnsiTheme="majorBidi" w:cstheme="majorBidi"/>
                      <w:sz w:val="24"/>
                      <w:szCs w:val="24"/>
                    </w:rPr>
                  </w:pPr>
                </w:p>
              </w:tc>
            </w:tr>
            <w:tr w:rsidR="0099471D" w:rsidRPr="0099471D" w14:paraId="654D0F88" w14:textId="77777777" w:rsidTr="00BA00E7">
              <w:tc>
                <w:tcPr>
                  <w:tcW w:w="4965" w:type="dxa"/>
                </w:tcPr>
                <w:p w14:paraId="42140FE6" w14:textId="7B2F717E" w:rsidR="0099471D" w:rsidRPr="0099471D" w:rsidRDefault="002E5691">
                  <w:pPr>
                    <w:ind w:left="0"/>
                    <w:rPr>
                      <w:rFonts w:asciiTheme="majorBidi" w:hAnsiTheme="majorBidi" w:cstheme="majorBidi"/>
                      <w:sz w:val="24"/>
                      <w:szCs w:val="24"/>
                    </w:rPr>
                  </w:pPr>
                  <w:r>
                    <w:rPr>
                      <w:rFonts w:asciiTheme="majorBidi" w:hAnsiTheme="majorBidi" w:cstheme="majorBidi"/>
                      <w:sz w:val="24"/>
                      <w:szCs w:val="24"/>
                    </w:rPr>
                    <w:t>2018-CS-29</w:t>
                  </w:r>
                </w:p>
              </w:tc>
              <w:tc>
                <w:tcPr>
                  <w:tcW w:w="4965" w:type="dxa"/>
                </w:tcPr>
                <w:p w14:paraId="16B2D2C8" w14:textId="77777777" w:rsidR="0099471D" w:rsidRPr="0099471D" w:rsidRDefault="0099471D">
                  <w:pPr>
                    <w:ind w:left="0"/>
                    <w:rPr>
                      <w:rFonts w:asciiTheme="majorBidi" w:hAnsiTheme="majorBidi" w:cstheme="majorBidi"/>
                      <w:sz w:val="24"/>
                      <w:szCs w:val="24"/>
                    </w:rPr>
                  </w:pP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lastRenderedPageBreak/>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724B06">
              <w:tc>
                <w:tcPr>
                  <w:tcW w:w="1105" w:type="dxa"/>
                </w:tcPr>
                <w:p w14:paraId="3900E3E9"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2343DB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93111D6"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A8635F4"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5913F93A" w14:textId="77777777" w:rsidTr="00724B06">
              <w:tc>
                <w:tcPr>
                  <w:tcW w:w="1105" w:type="dxa"/>
                </w:tcPr>
                <w:p w14:paraId="6013BB58"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006F67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62AD2E1"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3E8E7DE"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0BA42BD4" w14:textId="77777777" w:rsidTr="00724B06">
              <w:tc>
                <w:tcPr>
                  <w:tcW w:w="1105" w:type="dxa"/>
                </w:tcPr>
                <w:p w14:paraId="5D27D30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5BD7A402"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7ABBD33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12A2D3CD"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176E7232" w:rsidR="00DE5954" w:rsidRPr="009A71F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have used </w:t>
            </w:r>
            <w:proofErr w:type="gramStart"/>
            <w:r>
              <w:rPr>
                <w:rFonts w:ascii="Times New Roman" w:hAnsi="Times New Roman"/>
                <w:color w:val="000000" w:themeColor="text1"/>
                <w:sz w:val="24"/>
                <w:szCs w:val="24"/>
              </w:rPr>
              <w:t>LCS(</w:t>
            </w:r>
            <w:proofErr w:type="gramEnd"/>
            <w:r>
              <w:rPr>
                <w:rFonts w:ascii="Times New Roman" w:hAnsi="Times New Roman"/>
                <w:color w:val="000000" w:themeColor="text1"/>
                <w:sz w:val="24"/>
                <w:szCs w:val="24"/>
              </w:rPr>
              <w:t xml:space="preserve"> longest Common subsequence ) algorithm in our project.</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0222D57F"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input should be text document containing English words or simple English words.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4DD7567" w:rsidR="00405560" w:rsidRPr="00567874" w:rsidRDefault="00567874"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 have validated that input should be only English words.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74A481C9" w:rsidR="00372BE9" w:rsidRPr="005D4855" w:rsidRDefault="005D4855" w:rsidP="000E1083">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The format of output is also text file displayed in the box with highlighted content/lines and plagiarism percentage displayed.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6EFE828" w:rsidR="005F039C" w:rsidRPr="00372BE9" w:rsidRDefault="005F039C"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Have you deployed your project in any format?</w:t>
            </w:r>
            <w:r w:rsidR="00FD1CF6">
              <w:rPr>
                <w:rFonts w:ascii="Times New Roman" w:hAnsi="Times New Roman"/>
                <w:i/>
                <w:iCs/>
                <w:color w:val="000000" w:themeColor="text1"/>
                <w:sz w:val="24"/>
                <w:szCs w:val="24"/>
              </w:rPr>
              <w:t xml:space="preserve"> If yes, provide the details</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F5D1F56" w14:textId="5E828691" w:rsidR="00567874" w:rsidRDefault="00567874" w:rsidP="00567874">
            <w:pPr>
              <w:rPr>
                <w:rFonts w:ascii="Times New Roman" w:hAnsi="Times New Roman"/>
                <w:bCs/>
                <w:iCs/>
                <w:color w:val="000000" w:themeColor="text1"/>
                <w:sz w:val="24"/>
                <w:szCs w:val="24"/>
              </w:rPr>
            </w:pPr>
            <w:r w:rsidRPr="00567874">
              <w:rPr>
                <w:rFonts w:ascii="Times New Roman" w:hAnsi="Times New Roman"/>
                <w:bCs/>
                <w:iCs/>
                <w:color w:val="000000" w:themeColor="text1"/>
                <w:sz w:val="24"/>
                <w:szCs w:val="24"/>
              </w:rPr>
              <w:t>Algorithm that will be used to implement this tool will be the Longest Common Sub-sequence (LCS). LCS can be implemented using</w:t>
            </w:r>
            <w:r>
              <w:rPr>
                <w:rFonts w:ascii="Times New Roman" w:hAnsi="Times New Roman"/>
                <w:bCs/>
                <w:iCs/>
                <w:color w:val="000000" w:themeColor="text1"/>
                <w:sz w:val="24"/>
                <w:szCs w:val="24"/>
              </w:rPr>
              <w:t xml:space="preserve"> dynamic programming or can be </w:t>
            </w:r>
            <w:r w:rsidRPr="00567874">
              <w:rPr>
                <w:rFonts w:ascii="Times New Roman" w:hAnsi="Times New Roman"/>
                <w:bCs/>
                <w:iCs/>
                <w:color w:val="000000" w:themeColor="text1"/>
                <w:sz w:val="24"/>
                <w:szCs w:val="24"/>
              </w:rPr>
              <w:t>recursively but we will be following dynamic programming problem solving technique to find optimal solution.</w:t>
            </w:r>
            <w:r>
              <w:rPr>
                <w:rFonts w:ascii="Times New Roman" w:hAnsi="Times New Roman"/>
                <w:bCs/>
                <w:iCs/>
                <w:color w:val="000000" w:themeColor="text1"/>
                <w:sz w:val="24"/>
                <w:szCs w:val="24"/>
              </w:rPr>
              <w:t xml:space="preserve"> It works by comparing two strings in our two files (One that user entered on frontend with all the files that are at our backend) and displaying content that is matched.</w:t>
            </w:r>
          </w:p>
          <w:p w14:paraId="50716249" w14:textId="7544E74A" w:rsidR="00567874" w:rsidRDefault="00567874" w:rsidP="00567874">
            <w:pPr>
              <w:rPr>
                <w:rFonts w:ascii="Times New Roman" w:hAnsi="Times New Roman"/>
                <w:b/>
                <w:iCs/>
                <w:color w:val="000000" w:themeColor="text1"/>
                <w:sz w:val="24"/>
                <w:szCs w:val="24"/>
              </w:rPr>
            </w:pPr>
            <w:r>
              <w:rPr>
                <w:rFonts w:ascii="Times New Roman" w:hAnsi="Times New Roman"/>
                <w:b/>
                <w:iCs/>
                <w:color w:val="000000" w:themeColor="text1"/>
                <w:sz w:val="24"/>
                <w:szCs w:val="24"/>
              </w:rPr>
              <w:t>Pseudocode</w:t>
            </w:r>
          </w:p>
          <w:p w14:paraId="348421D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w:t>
            </w:r>
          </w:p>
          <w:p w14:paraId="4C12F4D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 and j&lt;0</w:t>
            </w:r>
          </w:p>
          <w:p w14:paraId="0E48D89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w:t>
            </w:r>
          </w:p>
          <w:p w14:paraId="1BAA00E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&lt;0</w:t>
            </w:r>
          </w:p>
          <w:p w14:paraId="63F28FC3"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6B821BD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9738F9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w:t>
            </w:r>
          </w:p>
          <w:p w14:paraId="6158E8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2AD3C3D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190CACA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w:t>
            </w:r>
          </w:p>
          <w:p w14:paraId="164765B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w:t>
            </w:r>
          </w:p>
          <w:p w14:paraId="4C1522E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1E8A51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&gt;= C[i-1][j]</w:t>
            </w:r>
          </w:p>
          <w:p w14:paraId="35129E3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w:t>
            </w:r>
          </w:p>
          <w:p w14:paraId="264CF15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w:t>
            </w:r>
          </w:p>
          <w:p w14:paraId="70D42B8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][j-1] &lt; C[i-1][j]</w:t>
            </w:r>
          </w:p>
          <w:p w14:paraId="1697342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w:t>
            </w:r>
          </w:p>
          <w:p w14:paraId="41B8D97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w:t>
            </w:r>
          </w:p>
          <w:p w14:paraId="6B7AA801" w14:textId="77777777" w:rsidR="00E1344D" w:rsidRPr="00E1344D" w:rsidRDefault="00E1344D" w:rsidP="00E1344D">
            <w:pPr>
              <w:rPr>
                <w:rFonts w:ascii="Times New Roman" w:hAnsi="Times New Roman"/>
                <w:bCs/>
                <w:iCs/>
                <w:color w:val="000000" w:themeColor="text1"/>
                <w:sz w:val="24"/>
                <w:szCs w:val="24"/>
              </w:rPr>
            </w:pPr>
          </w:p>
          <w:p w14:paraId="5B8C140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Check(X,Y)</w:t>
            </w:r>
          </w:p>
          <w:p w14:paraId="27E9B03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(X,Y)</w:t>
            </w:r>
          </w:p>
          <w:p w14:paraId="4B199C4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(X)-1,len(Y)-1)</w:t>
            </w:r>
          </w:p>
          <w:p w14:paraId="308DEE8B" w14:textId="77777777" w:rsidR="00E1344D" w:rsidRPr="00E1344D" w:rsidRDefault="00E1344D" w:rsidP="00E1344D">
            <w:pPr>
              <w:rPr>
                <w:rFonts w:ascii="Times New Roman" w:hAnsi="Times New Roman"/>
                <w:bCs/>
                <w:iCs/>
                <w:color w:val="000000" w:themeColor="text1"/>
                <w:sz w:val="24"/>
                <w:szCs w:val="24"/>
              </w:rPr>
            </w:pPr>
          </w:p>
          <w:p w14:paraId="500529A8"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711BDFB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w:t>
            </w:r>
          </w:p>
          <w:p w14:paraId="5562F0A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 </w:t>
            </w:r>
          </w:p>
          <w:p w14:paraId="4FB65FA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w:t>
            </w:r>
          </w:p>
          <w:p w14:paraId="22814E1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59E4EF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C[i,j-1] &gt; C[i-1,j] </w:t>
            </w:r>
          </w:p>
          <w:p w14:paraId="3548BF9D"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42EBA80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 </w:t>
            </w:r>
          </w:p>
          <w:p w14:paraId="6598EA27" w14:textId="77777777" w:rsidR="00E1344D" w:rsidRPr="00E1344D" w:rsidRDefault="00E1344D" w:rsidP="00E1344D">
            <w:pPr>
              <w:rPr>
                <w:rFonts w:ascii="Times New Roman" w:hAnsi="Times New Roman"/>
                <w:bCs/>
                <w:iCs/>
                <w:color w:val="000000" w:themeColor="text1"/>
                <w:sz w:val="24"/>
                <w:szCs w:val="24"/>
              </w:rPr>
            </w:pPr>
            <w:bookmarkStart w:id="2" w:name="_GoBack"/>
            <w:bookmarkEnd w:id="2"/>
          </w:p>
          <w:p w14:paraId="365BD86C"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7C8A838B"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w:t>
            </w:r>
          </w:p>
          <w:p w14:paraId="68E5634E"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w:t>
            </w:r>
          </w:p>
          <w:p w14:paraId="431F9242"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D3ACF89"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44388147"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 </w:t>
            </w:r>
          </w:p>
          <w:p w14:paraId="46C457B6"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 </w:t>
            </w:r>
          </w:p>
          <w:p w14:paraId="7565AF90"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w:t>
            </w:r>
          </w:p>
          <w:p w14:paraId="590D2E55"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w:t>
            </w:r>
          </w:p>
          <w:p w14:paraId="69B75901"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39DE6B4F"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else </w:t>
            </w:r>
          </w:p>
          <w:p w14:paraId="24C7776A" w14:textId="77777777" w:rsidR="00E1344D" w:rsidRPr="00E1344D"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w:t>
            </w:r>
          </w:p>
          <w:p w14:paraId="6F69F4BF" w14:textId="133CDC73" w:rsidR="00567874" w:rsidRDefault="00E1344D" w:rsidP="00E1344D">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C</w:t>
            </w:r>
          </w:p>
          <w:p w14:paraId="0F53B10F" w14:textId="77777777" w:rsidR="00E1344D" w:rsidRDefault="00E1344D" w:rsidP="00E1344D">
            <w:pPr>
              <w:rPr>
                <w:rFonts w:ascii="Times New Roman" w:hAnsi="Times New Roman"/>
                <w:bCs/>
                <w:iCs/>
                <w:color w:val="000000" w:themeColor="text1"/>
                <w:sz w:val="24"/>
                <w:szCs w:val="24"/>
              </w:rPr>
            </w:pPr>
          </w:p>
          <w:p w14:paraId="20E1F16F" w14:textId="22887AFD" w:rsidR="00E1344D" w:rsidRPr="00E1344D" w:rsidRDefault="00E1344D" w:rsidP="00E1344D">
            <w:pPr>
              <w:rPr>
                <w:rFonts w:ascii="Times New Roman" w:hAnsi="Times New Roman"/>
                <w:b/>
                <w:iCs/>
                <w:color w:val="000000" w:themeColor="text1"/>
                <w:sz w:val="24"/>
                <w:szCs w:val="24"/>
              </w:rPr>
            </w:pPr>
            <w:r>
              <w:rPr>
                <w:rFonts w:ascii="Times New Roman" w:hAnsi="Times New Roman"/>
                <w:b/>
                <w:iCs/>
                <w:color w:val="000000" w:themeColor="text1"/>
                <w:sz w:val="24"/>
                <w:szCs w:val="24"/>
              </w:rPr>
              <w:lastRenderedPageBreak/>
              <w:t>Correctness</w:t>
            </w:r>
          </w:p>
          <w:p w14:paraId="1B896694" w14:textId="68C97AD0"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 xml:space="preserve">checker and </w:t>
            </w:r>
            <w:proofErr w:type="spellStart"/>
            <w:r w:rsidRPr="00567874">
              <w:rPr>
                <w:rFonts w:ascii="Times New Roman" w:hAnsi="Times New Roman"/>
                <w:b/>
                <w:iCs/>
                <w:color w:val="000000" w:themeColor="text1"/>
                <w:sz w:val="24"/>
                <w:szCs w:val="24"/>
              </w:rPr>
              <w:t>lcs</w:t>
            </w:r>
            <w:proofErr w:type="spellEnd"/>
          </w:p>
          <w:p w14:paraId="01310F8A" w14:textId="1051229E" w:rsidR="00567874" w:rsidRPr="00567874" w:rsidRDefault="00E1344D" w:rsidP="00567874">
            <w:pPr>
              <w:rPr>
                <w:rFonts w:ascii="Times New Roman" w:hAnsi="Times New Roman"/>
                <w:b/>
                <w:iCs/>
                <w:color w:val="000000" w:themeColor="text1"/>
                <w:sz w:val="24"/>
                <w:szCs w:val="24"/>
              </w:rPr>
            </w:pPr>
            <w:r w:rsidRPr="00567874">
              <w:rPr>
                <w:rFonts w:ascii="Times New Roman" w:hAnsi="Times New Roman"/>
                <w:b/>
                <w:iCs/>
                <w:color w:val="000000" w:themeColor="text1"/>
                <w:sz w:val="24"/>
                <w:szCs w:val="24"/>
              </w:rPr>
              <w:t>inductive hypothesis:</w:t>
            </w:r>
          </w:p>
          <w:p w14:paraId="522DD77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The algorithm computes C[</w:t>
            </w:r>
            <w:proofErr w:type="gramStart"/>
            <w:r w:rsidRPr="00E1344D">
              <w:rPr>
                <w:rFonts w:ascii="Times New Roman" w:hAnsi="Times New Roman"/>
                <w:bCs/>
                <w:iCs/>
                <w:color w:val="000000" w:themeColor="text1"/>
                <w:sz w:val="24"/>
                <w:szCs w:val="24"/>
              </w:rPr>
              <w:t>X ,Y</w:t>
            </w:r>
            <w:proofErr w:type="gramEnd"/>
            <w:r w:rsidRPr="00E1344D">
              <w:rPr>
                <w:rFonts w:ascii="Times New Roman" w:hAnsi="Times New Roman"/>
                <w:bCs/>
                <w:iCs/>
                <w:color w:val="000000" w:themeColor="text1"/>
                <w:sz w:val="24"/>
                <w:szCs w:val="24"/>
              </w:rPr>
              <w:t>] correctly for all (x, y) &lt;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(C[X, Y] is computed before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FOR LCS: it gives the maximum length</w:t>
            </w:r>
          </w:p>
          <w:p w14:paraId="43AF716E" w14:textId="77777777" w:rsidR="00567874" w:rsidRPr="00E1344D" w:rsidRDefault="00567874" w:rsidP="00567874">
            <w:pPr>
              <w:rPr>
                <w:rFonts w:ascii="Times New Roman" w:hAnsi="Times New Roman"/>
                <w:bCs/>
                <w:iCs/>
                <w:color w:val="000000" w:themeColor="text1"/>
                <w:sz w:val="24"/>
                <w:szCs w:val="24"/>
              </w:rPr>
            </w:pPr>
          </w:p>
          <w:p w14:paraId="3C9F6AAB" w14:textId="0F176393"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base case:</w:t>
            </w:r>
          </w:p>
          <w:p w14:paraId="4ACBF691" w14:textId="77777777" w:rsidR="00567874" w:rsidRPr="00E1344D" w:rsidRDefault="00567874" w:rsidP="00567874">
            <w:pPr>
              <w:rPr>
                <w:rFonts w:ascii="Times New Roman" w:hAnsi="Times New Roman"/>
                <w:bCs/>
                <w:iCs/>
                <w:color w:val="000000" w:themeColor="text1"/>
                <w:sz w:val="24"/>
                <w:szCs w:val="24"/>
              </w:rPr>
            </w:pPr>
            <w:proofErr w:type="gramStart"/>
            <w:r w:rsidRPr="00E1344D">
              <w:rPr>
                <w:rFonts w:ascii="Times New Roman" w:hAnsi="Times New Roman"/>
                <w:bCs/>
                <w:iCs/>
                <w:color w:val="000000" w:themeColor="text1"/>
                <w:sz w:val="24"/>
                <w:szCs w:val="24"/>
              </w:rPr>
              <w:t>C[</w:t>
            </w:r>
            <w:proofErr w:type="gramEnd"/>
            <w:r w:rsidRPr="00E1344D">
              <w:rPr>
                <w:rFonts w:ascii="Times New Roman" w:hAnsi="Times New Roman"/>
                <w:bCs/>
                <w:iCs/>
                <w:color w:val="000000" w:themeColor="text1"/>
                <w:sz w:val="24"/>
                <w:szCs w:val="24"/>
              </w:rPr>
              <w:t>0, j] =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0] = 0. Correct because empty sequence has no LCS.</w:t>
            </w:r>
          </w:p>
          <w:p w14:paraId="0DBEE75B" w14:textId="77777777" w:rsidR="00567874" w:rsidRPr="00E1344D" w:rsidRDefault="00567874" w:rsidP="00567874">
            <w:pPr>
              <w:rPr>
                <w:rFonts w:ascii="Times New Roman" w:hAnsi="Times New Roman"/>
                <w:bCs/>
                <w:iCs/>
                <w:color w:val="000000" w:themeColor="text1"/>
                <w:sz w:val="24"/>
                <w:szCs w:val="24"/>
              </w:rPr>
            </w:pPr>
          </w:p>
          <w:p w14:paraId="6FBE36E4" w14:textId="7073208E" w:rsidR="00567874" w:rsidRPr="00E1344D" w:rsidRDefault="00E1344D"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inductive step:</w:t>
            </w:r>
          </w:p>
          <w:p w14:paraId="6F4CC8C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Assume IH is true. When computing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the transition considers 3 cases.</w:t>
            </w:r>
          </w:p>
          <w:p w14:paraId="6FC069F7"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 y[j] and C[k</w:t>
            </w:r>
            <w:proofErr w:type="gramStart"/>
            <w:r w:rsidRPr="00E1344D">
              <w:rPr>
                <w:rFonts w:ascii="Times New Roman" w:hAnsi="Times New Roman"/>
                <w:bCs/>
                <w:iCs/>
                <w:color w:val="000000" w:themeColor="text1"/>
                <w:sz w:val="24"/>
                <w:szCs w:val="24"/>
              </w:rPr>
              <w:t>]−</w:t>
            </w:r>
            <w:proofErr w:type="gramEnd"/>
            <w:r w:rsidRPr="00E1344D">
              <w:rPr>
                <w:rFonts w:ascii="Times New Roman" w:hAnsi="Times New Roman"/>
                <w:bCs/>
                <w:iCs/>
                <w:color w:val="000000" w:themeColor="text1"/>
                <w:sz w:val="24"/>
                <w:szCs w:val="24"/>
              </w:rPr>
              <w:t>1 is an LCS of X[i−1] and Y[j−1].</w:t>
            </w:r>
          </w:p>
          <w:p w14:paraId="43AE0E8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implies that C is an LCS of X[i−1] and Y.</w:t>
            </w:r>
          </w:p>
          <w:p w14:paraId="0771581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If x[</w:t>
            </w:r>
            <w:proofErr w:type="spellStart"/>
            <w:r w:rsidRPr="00E1344D">
              <w:rPr>
                <w:rFonts w:ascii="Times New Roman" w:hAnsi="Times New Roman"/>
                <w:bCs/>
                <w:iCs/>
                <w:color w:val="000000" w:themeColor="text1"/>
                <w:sz w:val="24"/>
                <w:szCs w:val="24"/>
              </w:rPr>
              <w:t>i</w:t>
            </w:r>
            <w:proofErr w:type="spellEnd"/>
            <w:proofErr w:type="gramStart"/>
            <w:r w:rsidRPr="00E1344D">
              <w:rPr>
                <w:rFonts w:ascii="Times New Roman" w:hAnsi="Times New Roman"/>
                <w:bCs/>
                <w:iCs/>
                <w:color w:val="000000" w:themeColor="text1"/>
                <w:sz w:val="24"/>
                <w:szCs w:val="24"/>
              </w:rPr>
              <w:t>] !</w:t>
            </w:r>
            <w:proofErr w:type="gramEnd"/>
            <w:r w:rsidRPr="00E1344D">
              <w:rPr>
                <w:rFonts w:ascii="Times New Roman" w:hAnsi="Times New Roman"/>
                <w:bCs/>
                <w:iCs/>
                <w:color w:val="000000" w:themeColor="text1"/>
                <w:sz w:val="24"/>
                <w:szCs w:val="24"/>
              </w:rPr>
              <w:t>= y[j], then C[k] != y[j] implies that C is an LCS of X and Y[j−1].</w:t>
            </w:r>
          </w:p>
          <w:p w14:paraId="224D69E3"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By IH, </w:t>
            </w:r>
            <w:proofErr w:type="gramStart"/>
            <w:r w:rsidRPr="00E1344D">
              <w:rPr>
                <w:rFonts w:ascii="Times New Roman" w:hAnsi="Times New Roman"/>
                <w:bCs/>
                <w:iCs/>
                <w:color w:val="000000" w:themeColor="text1"/>
                <w:sz w:val="24"/>
                <w:szCs w:val="24"/>
              </w:rPr>
              <w:t>C[</w:t>
            </w:r>
            <w:proofErr w:type="spellStart"/>
            <w:proofErr w:type="gramEnd"/>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− 1],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− 1, j], m[</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j − 1] are computed correctly.</w:t>
            </w:r>
          </w:p>
          <w:p w14:paraId="0EE3E2CA" w14:textId="77777777" w:rsidR="00567874"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Hence, the algorithm makes the correct decision and C[X, Y] is computed correctly</w:t>
            </w:r>
          </w:p>
          <w:p w14:paraId="0BB4D67C" w14:textId="77777777" w:rsidR="00E1344D" w:rsidRPr="00E1344D" w:rsidRDefault="00E1344D" w:rsidP="00567874">
            <w:pPr>
              <w:rPr>
                <w:rFonts w:ascii="Times New Roman" w:hAnsi="Times New Roman"/>
                <w:bCs/>
                <w:iCs/>
                <w:color w:val="000000" w:themeColor="text1"/>
                <w:sz w:val="24"/>
                <w:szCs w:val="24"/>
              </w:rPr>
            </w:pPr>
          </w:p>
          <w:p w14:paraId="57801122" w14:textId="77777777"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Complexity Analysis</w:t>
            </w:r>
          </w:p>
          <w:p w14:paraId="671E369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(X[1..m], Y[1..n]) </w:t>
            </w:r>
          </w:p>
          <w:p w14:paraId="0D20442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(Y) + 1)] for j= 0 to (</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(X+ 1)]--nm </w:t>
            </w:r>
          </w:p>
          <w:p w14:paraId="29E2453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for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enumerate(X)-----------------n+1  </w:t>
            </w:r>
          </w:p>
          <w:p w14:paraId="6886DED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for j, Y[</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to enumerate(Y) ----------------n(m+1) </w:t>
            </w:r>
          </w:p>
          <w:p w14:paraId="191EF7D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if X[I] == Y[j] ---------------------------nm </w:t>
            </w:r>
          </w:p>
          <w:p w14:paraId="54165C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 = 1 + C[i-1][j-1]------------------  </w:t>
            </w:r>
          </w:p>
          <w:p w14:paraId="78DB143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else  </w:t>
            </w:r>
          </w:p>
          <w:p w14:paraId="07A39B70"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][j] = max(C[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C[i-1][j]) ----------- </w:t>
            </w:r>
          </w:p>
          <w:p w14:paraId="2A8ECB2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C------------------------------1 </w:t>
            </w:r>
          </w:p>
          <w:p w14:paraId="4314DBEE" w14:textId="77777777" w:rsidR="00567874" w:rsidRPr="00E1344D" w:rsidRDefault="00567874" w:rsidP="00567874">
            <w:pPr>
              <w:rPr>
                <w:rFonts w:ascii="Times New Roman" w:hAnsi="Times New Roman"/>
                <w:bCs/>
                <w:iCs/>
                <w:color w:val="000000" w:themeColor="text1"/>
                <w:sz w:val="24"/>
                <w:szCs w:val="24"/>
              </w:rPr>
            </w:pPr>
          </w:p>
          <w:p w14:paraId="124612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T(n)=(n+1)+n(m+1)+nm+1+nm </w:t>
            </w:r>
          </w:p>
          <w:p w14:paraId="254E03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T(n)=n+1+nm+n+nm+1+nm </w:t>
            </w:r>
          </w:p>
          <w:p w14:paraId="3CE611F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T(n)=2n+3nm+2  </w:t>
            </w:r>
          </w:p>
          <w:p w14:paraId="614CE2E3" w14:textId="77777777" w:rsidR="00567874" w:rsidRPr="00E1344D" w:rsidRDefault="00567874" w:rsidP="00567874">
            <w:pPr>
              <w:rPr>
                <w:rFonts w:ascii="Times New Roman" w:hAnsi="Times New Roman"/>
                <w:bCs/>
                <w:iCs/>
                <w:color w:val="000000" w:themeColor="text1"/>
                <w:sz w:val="24"/>
                <w:szCs w:val="24"/>
              </w:rPr>
            </w:pPr>
          </w:p>
          <w:p w14:paraId="5DA8FF58"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backtrack(C[0..m,0..n], X[1..m], Y[1..n],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  </w:t>
            </w:r>
          </w:p>
          <w:p w14:paraId="3758CDD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0 or j = 0 --------------------1 </w:t>
            </w:r>
          </w:p>
          <w:p w14:paraId="64DDF9D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  </w:t>
            </w:r>
          </w:p>
          <w:p w14:paraId="32C6782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if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 ----------------------1 </w:t>
            </w:r>
          </w:p>
          <w:p w14:paraId="02FD7D1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i-1, j-1)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51B3AE6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C[i,j-1] &gt; C[i-1,j]----------------1  </w:t>
            </w:r>
          </w:p>
          <w:p w14:paraId="7537366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return backtrack(C, X, Y,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j-1)  </w:t>
            </w:r>
          </w:p>
          <w:p w14:paraId="622E339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Y, i-1, j)---------1 </w:t>
            </w:r>
          </w:p>
          <w:p w14:paraId="217D96D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T(n)=T(n)+4 </w:t>
            </w:r>
          </w:p>
          <w:p w14:paraId="6A10D3C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2298738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(X[1..m], Y[1..n])  </w:t>
            </w:r>
          </w:p>
          <w:p w14:paraId="4D9592EE"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C=</w:t>
            </w:r>
            <w:proofErr w:type="spellStart"/>
            <w:r w:rsidRPr="00E1344D">
              <w:rPr>
                <w:rFonts w:ascii="Times New Roman" w:hAnsi="Times New Roman"/>
                <w:bCs/>
                <w:iCs/>
                <w:color w:val="000000" w:themeColor="text1"/>
                <w:sz w:val="24"/>
                <w:szCs w:val="24"/>
              </w:rPr>
              <w:t>lcs</w:t>
            </w:r>
            <w:proofErr w:type="spellEnd"/>
            <w:r w:rsidRPr="00E1344D">
              <w:rPr>
                <w:rFonts w:ascii="Times New Roman" w:hAnsi="Times New Roman"/>
                <w:bCs/>
                <w:iCs/>
                <w:color w:val="000000" w:themeColor="text1"/>
                <w:sz w:val="24"/>
                <w:szCs w:val="24"/>
              </w:rPr>
              <w:t xml:space="preserve">(X, Y) -----------------------1 </w:t>
            </w:r>
          </w:p>
          <w:p w14:paraId="7E32A2D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 backtrack(C, X, </w:t>
            </w:r>
            <w:proofErr w:type="spellStart"/>
            <w:r w:rsidRPr="00E1344D">
              <w:rPr>
                <w:rFonts w:ascii="Times New Roman" w:hAnsi="Times New Roman"/>
                <w:bCs/>
                <w:iCs/>
                <w:color w:val="000000" w:themeColor="text1"/>
                <w:sz w:val="24"/>
                <w:szCs w:val="24"/>
              </w:rPr>
              <w:t>Y,len</w:t>
            </w:r>
            <w:proofErr w:type="spellEnd"/>
            <w:r w:rsidRPr="00E1344D">
              <w:rPr>
                <w:rFonts w:ascii="Times New Roman" w:hAnsi="Times New Roman"/>
                <w:bCs/>
                <w:iCs/>
                <w:color w:val="000000" w:themeColor="text1"/>
                <w:sz w:val="24"/>
                <w:szCs w:val="24"/>
              </w:rPr>
              <w:t>(X-1),</w:t>
            </w:r>
            <w:proofErr w:type="spellStart"/>
            <w:r w:rsidRPr="00E1344D">
              <w:rPr>
                <w:rFonts w:ascii="Times New Roman" w:hAnsi="Times New Roman"/>
                <w:bCs/>
                <w:iCs/>
                <w:color w:val="000000" w:themeColor="text1"/>
                <w:sz w:val="24"/>
                <w:szCs w:val="24"/>
              </w:rPr>
              <w:t>len</w:t>
            </w:r>
            <w:proofErr w:type="spellEnd"/>
            <w:r w:rsidRPr="00E1344D">
              <w:rPr>
                <w:rFonts w:ascii="Times New Roman" w:hAnsi="Times New Roman"/>
                <w:bCs/>
                <w:iCs/>
                <w:color w:val="000000" w:themeColor="text1"/>
                <w:sz w:val="24"/>
                <w:szCs w:val="24"/>
              </w:rPr>
              <w:t xml:space="preserve">(X,-1)) ------------1 </w:t>
            </w:r>
          </w:p>
          <w:p w14:paraId="779D8E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7265765F" w14:textId="77777777" w:rsidR="00567874" w:rsidRPr="00E1344D" w:rsidRDefault="00567874" w:rsidP="00567874">
            <w:pPr>
              <w:rPr>
                <w:rFonts w:ascii="Times New Roman" w:hAnsi="Times New Roman"/>
                <w:bCs/>
                <w:iCs/>
                <w:color w:val="000000" w:themeColor="text1"/>
                <w:sz w:val="24"/>
                <w:szCs w:val="24"/>
              </w:rPr>
            </w:pPr>
          </w:p>
          <w:p w14:paraId="397B02B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function Checker(C[0...m,0...n],x[1...m],Y[1...n],</w:t>
            </w:r>
            <w:proofErr w:type="spellStart"/>
            <w:r w:rsidRPr="00E1344D">
              <w:rPr>
                <w:rFonts w:ascii="Times New Roman" w:hAnsi="Times New Roman"/>
                <w:bCs/>
                <w:iCs/>
                <w:color w:val="000000" w:themeColor="text1"/>
                <w:sz w:val="24"/>
                <w:szCs w:val="24"/>
              </w:rPr>
              <w:t>i,j</w:t>
            </w:r>
            <w:proofErr w:type="spellEnd"/>
            <w:r w:rsidRPr="00E1344D">
              <w:rPr>
                <w:rFonts w:ascii="Times New Roman" w:hAnsi="Times New Roman"/>
                <w:bCs/>
                <w:iCs/>
                <w:color w:val="000000" w:themeColor="text1"/>
                <w:sz w:val="24"/>
                <w:szCs w:val="24"/>
              </w:rPr>
              <w:t xml:space="preserve">) </w:t>
            </w:r>
          </w:p>
          <w:p w14:paraId="3F24D99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if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 and j&lt;0--------------n </w:t>
            </w:r>
          </w:p>
          <w:p w14:paraId="03BD246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return-------------------1  </w:t>
            </w:r>
          </w:p>
          <w:p w14:paraId="0A2AE22F"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&lt;0-----------------n </w:t>
            </w:r>
          </w:p>
          <w:p w14:paraId="2A33D93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Checker(C,X,Y,i,j-1)-------1 </w:t>
            </w:r>
          </w:p>
          <w:p w14:paraId="222149BC"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72166598"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j&lt;0-----------------n </w:t>
            </w:r>
          </w:p>
          <w:p w14:paraId="6044702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3C90673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0AD43592"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 Y[j]----------n </w:t>
            </w:r>
          </w:p>
          <w:p w14:paraId="0A17E94D"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Checker(C,X,Y,i-1,j-1) -------1 </w:t>
            </w:r>
          </w:p>
          <w:p w14:paraId="525DD87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7546D8A6"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&gt;= C[i-1][j]---------n </w:t>
            </w:r>
          </w:p>
          <w:p w14:paraId="39F23CB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Checker(C,X,Y,i,j-1) -------1 </w:t>
            </w:r>
          </w:p>
          <w:p w14:paraId="1D0FD4E1"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Y[j] </w:t>
            </w:r>
          </w:p>
          <w:p w14:paraId="03668F83" w14:textId="77777777" w:rsidR="00567874" w:rsidRPr="00E1344D" w:rsidRDefault="00567874" w:rsidP="00567874">
            <w:pPr>
              <w:rPr>
                <w:rFonts w:ascii="Times New Roman" w:hAnsi="Times New Roman"/>
                <w:bCs/>
                <w:iCs/>
                <w:color w:val="000000" w:themeColor="text1"/>
                <w:sz w:val="24"/>
                <w:szCs w:val="24"/>
              </w:rPr>
            </w:pPr>
            <w:proofErr w:type="spellStart"/>
            <w:r w:rsidRPr="00E1344D">
              <w:rPr>
                <w:rFonts w:ascii="Times New Roman" w:hAnsi="Times New Roman"/>
                <w:bCs/>
                <w:iCs/>
                <w:color w:val="000000" w:themeColor="text1"/>
                <w:sz w:val="24"/>
                <w:szCs w:val="24"/>
              </w:rPr>
              <w:t>elseif</w:t>
            </w:r>
            <w:proofErr w:type="spellEnd"/>
            <w:r w:rsidRPr="00E1344D">
              <w:rPr>
                <w:rFonts w:ascii="Times New Roman" w:hAnsi="Times New Roman"/>
                <w:bCs/>
                <w:iCs/>
                <w:color w:val="000000" w:themeColor="text1"/>
                <w:sz w:val="24"/>
                <w:szCs w:val="24"/>
              </w:rPr>
              <w:t xml:space="preserve"> C[</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][j-1] &lt; C[i-1][j]----------n </w:t>
            </w:r>
          </w:p>
          <w:p w14:paraId="109C4AEB"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Checker(C,X,Y,i-1,j) -------1 </w:t>
            </w:r>
          </w:p>
          <w:p w14:paraId="56F2C0EF"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print "-" + X[</w:t>
            </w:r>
            <w:proofErr w:type="spellStart"/>
            <w:r w:rsidRPr="00E1344D">
              <w:rPr>
                <w:rFonts w:ascii="Times New Roman" w:hAnsi="Times New Roman"/>
                <w:bCs/>
                <w:iCs/>
                <w:color w:val="000000" w:themeColor="text1"/>
                <w:sz w:val="24"/>
                <w:szCs w:val="24"/>
              </w:rPr>
              <w:t>i</w:t>
            </w:r>
            <w:proofErr w:type="spellEnd"/>
            <w:r w:rsidRPr="00E1344D">
              <w:rPr>
                <w:rFonts w:ascii="Times New Roman" w:hAnsi="Times New Roman"/>
                <w:bCs/>
                <w:iCs/>
                <w:color w:val="000000" w:themeColor="text1"/>
                <w:sz w:val="24"/>
                <w:szCs w:val="24"/>
              </w:rPr>
              <w:t xml:space="preserve">] </w:t>
            </w:r>
          </w:p>
          <w:p w14:paraId="39E06711" w14:textId="77777777" w:rsidR="00567874" w:rsidRPr="00E1344D" w:rsidRDefault="00567874" w:rsidP="00567874">
            <w:pPr>
              <w:rPr>
                <w:rFonts w:ascii="Times New Roman" w:hAnsi="Times New Roman"/>
                <w:bCs/>
                <w:iCs/>
                <w:color w:val="000000" w:themeColor="text1"/>
                <w:sz w:val="24"/>
                <w:szCs w:val="24"/>
              </w:rPr>
            </w:pPr>
          </w:p>
          <w:p w14:paraId="70DED3A2"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T(n)=6n+6 </w:t>
            </w:r>
          </w:p>
          <w:p w14:paraId="2F69F39A"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 </w:t>
            </w:r>
          </w:p>
          <w:p w14:paraId="0EB31744"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function Check(X,Y) </w:t>
            </w:r>
          </w:p>
          <w:p w14:paraId="079047A6"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C = </w:t>
            </w:r>
            <w:proofErr w:type="spellStart"/>
            <w:r w:rsidRPr="00E1344D">
              <w:rPr>
                <w:rFonts w:ascii="Times New Roman" w:hAnsi="Times New Roman"/>
                <w:bCs/>
                <w:iCs/>
                <w:color w:val="000000" w:themeColor="text1"/>
                <w:sz w:val="24"/>
                <w:szCs w:val="24"/>
              </w:rPr>
              <w:t>lcslen</w:t>
            </w:r>
            <w:proofErr w:type="spellEnd"/>
            <w:r w:rsidRPr="00E1344D">
              <w:rPr>
                <w:rFonts w:ascii="Times New Roman" w:hAnsi="Times New Roman"/>
                <w:bCs/>
                <w:iCs/>
                <w:color w:val="000000" w:themeColor="text1"/>
                <w:sz w:val="24"/>
                <w:szCs w:val="24"/>
              </w:rPr>
              <w:t xml:space="preserve">(X,Y)-------------1 </w:t>
            </w:r>
          </w:p>
          <w:p w14:paraId="45196AC5"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lastRenderedPageBreak/>
              <w:t>return Checker(</w:t>
            </w:r>
            <w:proofErr w:type="spellStart"/>
            <w:r w:rsidRPr="00E1344D">
              <w:rPr>
                <w:rFonts w:ascii="Times New Roman" w:hAnsi="Times New Roman"/>
                <w:bCs/>
                <w:iCs/>
                <w:color w:val="000000" w:themeColor="text1"/>
                <w:sz w:val="24"/>
                <w:szCs w:val="24"/>
              </w:rPr>
              <w:t>C,X,Y,len</w:t>
            </w:r>
            <w:proofErr w:type="spellEnd"/>
            <w:r w:rsidRPr="00E1344D">
              <w:rPr>
                <w:rFonts w:ascii="Times New Roman" w:hAnsi="Times New Roman"/>
                <w:bCs/>
                <w:iCs/>
                <w:color w:val="000000" w:themeColor="text1"/>
                <w:sz w:val="24"/>
                <w:szCs w:val="24"/>
              </w:rPr>
              <w:t xml:space="preserve">(X)-1,len(Y)-1)---------------1 </w:t>
            </w:r>
          </w:p>
          <w:p w14:paraId="7B21DBA2" w14:textId="77777777" w:rsidR="00567874" w:rsidRPr="00E1344D" w:rsidRDefault="00567874" w:rsidP="00567874">
            <w:pPr>
              <w:rPr>
                <w:rFonts w:ascii="Times New Roman" w:hAnsi="Times New Roman"/>
                <w:bCs/>
                <w:iCs/>
                <w:color w:val="000000" w:themeColor="text1"/>
                <w:sz w:val="24"/>
                <w:szCs w:val="24"/>
              </w:rPr>
            </w:pPr>
          </w:p>
          <w:p w14:paraId="5CF3CE69" w14:textId="77777777"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T(n)=2 </w:t>
            </w:r>
          </w:p>
          <w:p w14:paraId="10427607" w14:textId="3394FFEE"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Cs/>
                <w:iCs/>
                <w:color w:val="000000" w:themeColor="text1"/>
                <w:sz w:val="24"/>
                <w:szCs w:val="24"/>
              </w:rPr>
              <w:t xml:space="preserve"> </w:t>
            </w:r>
            <w:r w:rsidRPr="00E1344D">
              <w:rPr>
                <w:rFonts w:ascii="Times New Roman" w:hAnsi="Times New Roman"/>
                <w:b/>
                <w:iCs/>
                <w:color w:val="000000" w:themeColor="text1"/>
                <w:sz w:val="24"/>
                <w:szCs w:val="24"/>
              </w:rPr>
              <w:t>Worst case time complexity: O(nm)*</w:t>
            </w:r>
          </w:p>
          <w:p w14:paraId="60B6A2E3" w14:textId="77777777" w:rsidR="00567874" w:rsidRPr="00E1344D" w:rsidRDefault="00567874" w:rsidP="00567874">
            <w:pPr>
              <w:rPr>
                <w:rFonts w:ascii="Times New Roman" w:hAnsi="Times New Roman"/>
                <w:b/>
                <w:iCs/>
                <w:color w:val="000000" w:themeColor="text1"/>
                <w:sz w:val="24"/>
                <w:szCs w:val="24"/>
              </w:rPr>
            </w:pPr>
          </w:p>
          <w:p w14:paraId="5993CF15" w14:textId="762B1FBB"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Average case time complexity: O(nm)*</w:t>
            </w:r>
          </w:p>
          <w:p w14:paraId="167C32B2" w14:textId="77777777" w:rsidR="00567874" w:rsidRPr="00E1344D" w:rsidRDefault="00567874" w:rsidP="00567874">
            <w:pPr>
              <w:rPr>
                <w:rFonts w:ascii="Times New Roman" w:hAnsi="Times New Roman"/>
                <w:b/>
                <w:iCs/>
                <w:color w:val="000000" w:themeColor="text1"/>
                <w:sz w:val="24"/>
                <w:szCs w:val="24"/>
              </w:rPr>
            </w:pPr>
          </w:p>
          <w:p w14:paraId="35B196E1" w14:textId="6F6D33B4" w:rsidR="00567874" w:rsidRPr="00E1344D" w:rsidRDefault="00567874" w:rsidP="00567874">
            <w:pPr>
              <w:rPr>
                <w:rFonts w:ascii="Times New Roman" w:hAnsi="Times New Roman"/>
                <w:b/>
                <w:iCs/>
                <w:color w:val="000000" w:themeColor="text1"/>
                <w:sz w:val="24"/>
                <w:szCs w:val="24"/>
              </w:rPr>
            </w:pPr>
            <w:r w:rsidRPr="00E1344D">
              <w:rPr>
                <w:rFonts w:ascii="Times New Roman" w:hAnsi="Times New Roman"/>
                <w:b/>
                <w:iCs/>
                <w:color w:val="000000" w:themeColor="text1"/>
                <w:sz w:val="24"/>
                <w:szCs w:val="24"/>
              </w:rPr>
              <w:t xml:space="preserve"> Best case time complexity: O(nm)*</w:t>
            </w:r>
          </w:p>
          <w:p w14:paraId="78F602C3" w14:textId="77777777" w:rsidR="00567874" w:rsidRPr="00E1344D" w:rsidRDefault="00567874" w:rsidP="00567874">
            <w:pPr>
              <w:rPr>
                <w:rFonts w:ascii="Times New Roman" w:hAnsi="Times New Roman"/>
                <w:bCs/>
                <w:iCs/>
                <w:color w:val="000000" w:themeColor="text1"/>
                <w:sz w:val="24"/>
                <w:szCs w:val="24"/>
              </w:rPr>
            </w:pPr>
          </w:p>
          <w:p w14:paraId="4EDF2EC2" w14:textId="1A5A176C" w:rsidR="00567874" w:rsidRPr="00E1344D" w:rsidRDefault="00567874" w:rsidP="00567874">
            <w:pPr>
              <w:rPr>
                <w:rFonts w:ascii="Times New Roman" w:hAnsi="Times New Roman"/>
                <w:bCs/>
                <w:iCs/>
                <w:color w:val="000000" w:themeColor="text1"/>
                <w:sz w:val="24"/>
                <w:szCs w:val="24"/>
              </w:rPr>
            </w:pPr>
            <w:r w:rsidRPr="00E1344D">
              <w:rPr>
                <w:rFonts w:ascii="Times New Roman" w:hAnsi="Times New Roman"/>
                <w:bCs/>
                <w:iCs/>
                <w:color w:val="000000" w:themeColor="text1"/>
                <w:sz w:val="24"/>
                <w:szCs w:val="24"/>
              </w:rPr>
              <w:t xml:space="preserve">Since we are using two for loops for both the strings , therefore the time complexity of finding the longest common subsequence using dynamic programming approach is O(n * m) where n and m are the lengths of the strings. Since this </w:t>
            </w:r>
            <w:r w:rsidR="00E1344D" w:rsidRPr="00E1344D">
              <w:rPr>
                <w:rFonts w:ascii="Times New Roman" w:hAnsi="Times New Roman"/>
                <w:bCs/>
                <w:iCs/>
                <w:color w:val="000000" w:themeColor="text1"/>
                <w:sz w:val="24"/>
                <w:szCs w:val="24"/>
              </w:rPr>
              <w:t>implementation</w:t>
            </w:r>
            <w:r w:rsidRPr="00E1344D">
              <w:rPr>
                <w:rFonts w:ascii="Times New Roman" w:hAnsi="Times New Roman"/>
                <w:bCs/>
                <w:iCs/>
                <w:color w:val="000000" w:themeColor="text1"/>
                <w:sz w:val="24"/>
                <w:szCs w:val="24"/>
              </w:rPr>
              <w:t xml:space="preserve"> involves only n rows and m columns so complexity becomes </w:t>
            </w:r>
            <w:proofErr w:type="gramStart"/>
            <w:r w:rsidRPr="00E1344D">
              <w:rPr>
                <w:rFonts w:ascii="Times New Roman" w:hAnsi="Times New Roman"/>
                <w:bCs/>
                <w:iCs/>
                <w:color w:val="000000" w:themeColor="text1"/>
                <w:sz w:val="24"/>
                <w:szCs w:val="24"/>
              </w:rPr>
              <w:t>O(</w:t>
            </w:r>
            <w:proofErr w:type="gramEnd"/>
            <w:r w:rsidRPr="00E1344D">
              <w:rPr>
                <w:rFonts w:ascii="Times New Roman" w:hAnsi="Times New Roman"/>
                <w:bCs/>
                <w:iCs/>
                <w:color w:val="000000" w:themeColor="text1"/>
                <w:sz w:val="24"/>
                <w:szCs w:val="24"/>
              </w:rPr>
              <w:t>n * m).</w:t>
            </w:r>
          </w:p>
          <w:p w14:paraId="029E8F92" w14:textId="435188DC" w:rsidR="00DE5954" w:rsidRPr="00567874" w:rsidRDefault="00DE5954" w:rsidP="000E1083">
            <w:pPr>
              <w:pStyle w:val="TableContents"/>
              <w:rPr>
                <w:rFonts w:ascii="Times New Roman" w:hAnsi="Times New Roman"/>
                <w:bCs/>
                <w:iCs/>
                <w:color w:val="000000" w:themeColor="text1"/>
                <w:sz w:val="24"/>
                <w:szCs w:val="24"/>
              </w:rPr>
            </w:pP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17A3F1D1" w14:textId="77777777" w:rsidR="00372BE9"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drawing>
                <wp:anchor distT="0" distB="0" distL="114300" distR="114300" simplePos="0" relativeHeight="251658240" behindDoc="1" locked="0" layoutInCell="1" allowOverlap="1" wp14:anchorId="7DD8E0FF" wp14:editId="2E959C67">
                  <wp:simplePos x="0" y="0"/>
                  <wp:positionH relativeFrom="column">
                    <wp:posOffset>3810</wp:posOffset>
                  </wp:positionH>
                  <wp:positionV relativeFrom="paragraph">
                    <wp:posOffset>2540</wp:posOffset>
                  </wp:positionV>
                  <wp:extent cx="6311900" cy="3549015"/>
                  <wp:effectExtent l="0" t="0" r="0" b="0"/>
                  <wp:wrapTight wrapText="bothSides">
                    <wp:wrapPolygon edited="0">
                      <wp:start x="0" y="0"/>
                      <wp:lineTo x="0" y="21449"/>
                      <wp:lineTo x="21513" y="2144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a:blip r:embed="rId13">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anchor>
              </w:drawing>
            </w:r>
            <w:r>
              <w:rPr>
                <w:rFonts w:ascii="Times New Roman" w:hAnsi="Times New Roman"/>
                <w:iCs/>
                <w:color w:val="000000" w:themeColor="text1"/>
                <w:sz w:val="24"/>
                <w:szCs w:val="24"/>
              </w:rPr>
              <w:t>This the first page where user is supposed to enter data in the box and click submit will send data to the database and then clicking ViewResult you will be able to see the result page which is as follow:</w:t>
            </w:r>
          </w:p>
          <w:p w14:paraId="626B60A5" w14:textId="77777777" w:rsid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noProof/>
                <w:color w:val="000000" w:themeColor="text1"/>
                <w:sz w:val="24"/>
                <w:szCs w:val="24"/>
                <w:lang w:eastAsia="en-US" w:bidi="ar-SA"/>
              </w:rPr>
              <w:lastRenderedPageBreak/>
              <w:drawing>
                <wp:inline distT="0" distB="0" distL="0" distR="0" wp14:anchorId="27E839FB" wp14:editId="4338503F">
                  <wp:extent cx="63119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3).png"/>
                          <pic:cNvPicPr/>
                        </pic:nvPicPr>
                        <pic:blipFill>
                          <a:blip r:embed="rId14">
                            <a:extLst>
                              <a:ext uri="{28A0092B-C50C-407E-A947-70E740481C1C}">
                                <a14:useLocalDpi xmlns:a14="http://schemas.microsoft.com/office/drawing/2010/main" val="0"/>
                              </a:ext>
                            </a:extLst>
                          </a:blip>
                          <a:stretch>
                            <a:fillRect/>
                          </a:stretch>
                        </pic:blipFill>
                        <pic:spPr>
                          <a:xfrm>
                            <a:off x="0" y="0"/>
                            <a:ext cx="6311900" cy="3549015"/>
                          </a:xfrm>
                          <a:prstGeom prst="rect">
                            <a:avLst/>
                          </a:prstGeom>
                        </pic:spPr>
                      </pic:pic>
                    </a:graphicData>
                  </a:graphic>
                </wp:inline>
              </w:drawing>
            </w:r>
          </w:p>
          <w:p w14:paraId="4C677906" w14:textId="77777777" w:rsidR="00D22360" w:rsidRDefault="00D22360" w:rsidP="00372BE9">
            <w:pPr>
              <w:pStyle w:val="TableContents"/>
              <w:tabs>
                <w:tab w:val="left" w:pos="6708"/>
              </w:tabs>
              <w:rPr>
                <w:rFonts w:ascii="Times New Roman" w:hAnsi="Times New Roman"/>
                <w:iCs/>
                <w:color w:val="000000" w:themeColor="text1"/>
                <w:sz w:val="24"/>
                <w:szCs w:val="24"/>
              </w:rPr>
            </w:pPr>
          </w:p>
          <w:p w14:paraId="750FA603" w14:textId="7D70AD6D" w:rsidR="00D22360" w:rsidRPr="00D22360" w:rsidRDefault="00D22360"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The result is shown here this is the on click function when clicked result is already displayed user can only see the result.</w:t>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7572C85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What type of difficulties were faced by you while integration of UI and algorithms. What was your strategy in this </w:t>
            </w:r>
            <w:proofErr w:type="gramStart"/>
            <w:r>
              <w:rPr>
                <w:rFonts w:ascii="Times New Roman" w:hAnsi="Times New Roman"/>
                <w:i/>
                <w:color w:val="000000" w:themeColor="text1"/>
                <w:sz w:val="24"/>
                <w:szCs w:val="24"/>
              </w:rPr>
              <w:t>regard.</w:t>
            </w:r>
            <w:proofErr w:type="gramEnd"/>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7BABC036" w:rsidR="00C24EFE" w:rsidRDefault="002E32E0"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Do you have any changes in proposed </w:t>
            </w:r>
            <w:proofErr w:type="gramStart"/>
            <w:r>
              <w:rPr>
                <w:rFonts w:ascii="Times New Roman" w:hAnsi="Times New Roman"/>
                <w:i/>
                <w:color w:val="000000" w:themeColor="text1"/>
                <w:sz w:val="24"/>
                <w:szCs w:val="24"/>
              </w:rPr>
              <w:t>algorithm(</w:t>
            </w:r>
            <w:proofErr w:type="gramEnd"/>
            <w:r>
              <w:rPr>
                <w:rFonts w:ascii="Times New Roman" w:hAnsi="Times New Roman"/>
                <w:i/>
                <w:color w:val="000000" w:themeColor="text1"/>
                <w:sz w:val="24"/>
                <w:szCs w:val="24"/>
              </w:rPr>
              <w:t xml:space="preserve">in the previous deadlines) or changes in interface. Mention all the changes here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613DF13"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Python3</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774982E6" w:rsidR="00DE5954" w:rsidRPr="005D4855" w:rsidRDefault="005D4855" w:rsidP="00DE595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Web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68C03" w14:textId="77777777" w:rsidR="00E1492B" w:rsidRDefault="00E1492B" w:rsidP="00F9655F">
      <w:pPr>
        <w:spacing w:before="0" w:after="0"/>
      </w:pPr>
      <w:r>
        <w:separator/>
      </w:r>
    </w:p>
  </w:endnote>
  <w:endnote w:type="continuationSeparator" w:id="0">
    <w:p w14:paraId="04F417E8" w14:textId="77777777" w:rsidR="00E1492B" w:rsidRDefault="00E1492B"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D22360" w:rsidRPr="00D22360">
      <w:rPr>
        <w:rFonts w:asciiTheme="minorHAnsi" w:hAnsiTheme="minorHAnsi" w:cstheme="minorHAnsi"/>
        <w:b/>
        <w:noProof/>
      </w:rPr>
      <w:t>6</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D22360">
      <w:rPr>
        <w:rFonts w:asciiTheme="minorHAnsi" w:hAnsiTheme="minorHAnsi" w:cstheme="minorHAnsi"/>
        <w:b/>
        <w:noProof/>
      </w:rPr>
      <w:t>9</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EF662" w14:textId="77777777" w:rsidR="00E1492B" w:rsidRDefault="00E1492B" w:rsidP="00F9655F">
      <w:pPr>
        <w:spacing w:before="0" w:after="0"/>
      </w:pPr>
      <w:r>
        <w:separator/>
      </w:r>
    </w:p>
  </w:footnote>
  <w:footnote w:type="continuationSeparator" w:id="0">
    <w:p w14:paraId="09F97E17" w14:textId="77777777" w:rsidR="00E1492B" w:rsidRDefault="00E1492B" w:rsidP="00F965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D3472D"/>
    <w:multiLevelType w:val="hybridMultilevel"/>
    <w:tmpl w:val="AC8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C487A"/>
    <w:multiLevelType w:val="hybridMultilevel"/>
    <w:tmpl w:val="6D8AAE7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AE374A"/>
    <w:multiLevelType w:val="hybridMultilevel"/>
    <w:tmpl w:val="BE5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6CD8"/>
    <w:rsid w:val="000274EC"/>
    <w:rsid w:val="000461D2"/>
    <w:rsid w:val="00051F95"/>
    <w:rsid w:val="00053DDB"/>
    <w:rsid w:val="00066E0C"/>
    <w:rsid w:val="00076399"/>
    <w:rsid w:val="00077B02"/>
    <w:rsid w:val="000A5465"/>
    <w:rsid w:val="000A7C94"/>
    <w:rsid w:val="000A7D5F"/>
    <w:rsid w:val="000C6180"/>
    <w:rsid w:val="000D2F97"/>
    <w:rsid w:val="000E0262"/>
    <w:rsid w:val="000E19AA"/>
    <w:rsid w:val="000E764D"/>
    <w:rsid w:val="000F16F4"/>
    <w:rsid w:val="00106A90"/>
    <w:rsid w:val="0011760C"/>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2E32E0"/>
    <w:rsid w:val="002E5691"/>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D3076"/>
    <w:rsid w:val="004E3C0A"/>
    <w:rsid w:val="004F5140"/>
    <w:rsid w:val="005036BB"/>
    <w:rsid w:val="00513DF3"/>
    <w:rsid w:val="005246DA"/>
    <w:rsid w:val="005248DE"/>
    <w:rsid w:val="00537CEC"/>
    <w:rsid w:val="00545063"/>
    <w:rsid w:val="00552A6C"/>
    <w:rsid w:val="005579E2"/>
    <w:rsid w:val="00560487"/>
    <w:rsid w:val="00567874"/>
    <w:rsid w:val="00573E8B"/>
    <w:rsid w:val="005750D9"/>
    <w:rsid w:val="005807EC"/>
    <w:rsid w:val="00583C3D"/>
    <w:rsid w:val="00587B94"/>
    <w:rsid w:val="005A0ACD"/>
    <w:rsid w:val="005B3B74"/>
    <w:rsid w:val="005B539E"/>
    <w:rsid w:val="005B7C65"/>
    <w:rsid w:val="005D1FDC"/>
    <w:rsid w:val="005D4855"/>
    <w:rsid w:val="005D4CC1"/>
    <w:rsid w:val="005D6E13"/>
    <w:rsid w:val="005E05CD"/>
    <w:rsid w:val="005F039C"/>
    <w:rsid w:val="005F47D5"/>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D1FCD"/>
    <w:rsid w:val="006D3623"/>
    <w:rsid w:val="006E3491"/>
    <w:rsid w:val="006F170B"/>
    <w:rsid w:val="007010FC"/>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4F10"/>
    <w:rsid w:val="008D7679"/>
    <w:rsid w:val="008E46C0"/>
    <w:rsid w:val="008E4AC3"/>
    <w:rsid w:val="008E4EE5"/>
    <w:rsid w:val="008F31D1"/>
    <w:rsid w:val="008F4EF7"/>
    <w:rsid w:val="008F5250"/>
    <w:rsid w:val="008F58B9"/>
    <w:rsid w:val="0091103E"/>
    <w:rsid w:val="00911C19"/>
    <w:rsid w:val="0091296A"/>
    <w:rsid w:val="009156D9"/>
    <w:rsid w:val="00916064"/>
    <w:rsid w:val="00916D0A"/>
    <w:rsid w:val="0092379A"/>
    <w:rsid w:val="009403F5"/>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0EC3"/>
    <w:rsid w:val="009D1517"/>
    <w:rsid w:val="009D6053"/>
    <w:rsid w:val="009E22DD"/>
    <w:rsid w:val="00A06CCE"/>
    <w:rsid w:val="00A24982"/>
    <w:rsid w:val="00A32F6D"/>
    <w:rsid w:val="00A35959"/>
    <w:rsid w:val="00A4575F"/>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20FC2"/>
    <w:rsid w:val="00C24EFE"/>
    <w:rsid w:val="00C30B8F"/>
    <w:rsid w:val="00C44952"/>
    <w:rsid w:val="00C456F6"/>
    <w:rsid w:val="00C46D4A"/>
    <w:rsid w:val="00C51A79"/>
    <w:rsid w:val="00C55CF6"/>
    <w:rsid w:val="00C57C37"/>
    <w:rsid w:val="00C701F3"/>
    <w:rsid w:val="00C70376"/>
    <w:rsid w:val="00CA1FAE"/>
    <w:rsid w:val="00CA381A"/>
    <w:rsid w:val="00CE6423"/>
    <w:rsid w:val="00CF02E9"/>
    <w:rsid w:val="00D03912"/>
    <w:rsid w:val="00D05D7C"/>
    <w:rsid w:val="00D21C09"/>
    <w:rsid w:val="00D22360"/>
    <w:rsid w:val="00D36553"/>
    <w:rsid w:val="00D51D59"/>
    <w:rsid w:val="00D53110"/>
    <w:rsid w:val="00D7171B"/>
    <w:rsid w:val="00D764C1"/>
    <w:rsid w:val="00D813CE"/>
    <w:rsid w:val="00D82793"/>
    <w:rsid w:val="00D921D0"/>
    <w:rsid w:val="00DA7568"/>
    <w:rsid w:val="00DB6E02"/>
    <w:rsid w:val="00DC48A0"/>
    <w:rsid w:val="00DE5954"/>
    <w:rsid w:val="00DF65E9"/>
    <w:rsid w:val="00DF72B9"/>
    <w:rsid w:val="00E0412C"/>
    <w:rsid w:val="00E04C66"/>
    <w:rsid w:val="00E05488"/>
    <w:rsid w:val="00E07A23"/>
    <w:rsid w:val="00E118D3"/>
    <w:rsid w:val="00E12561"/>
    <w:rsid w:val="00E1344D"/>
    <w:rsid w:val="00E1492B"/>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1663D"/>
    <w:rsid w:val="00F20B3C"/>
    <w:rsid w:val="00F30C5C"/>
    <w:rsid w:val="00F328A0"/>
    <w:rsid w:val="00F363C6"/>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uiPriority w:val="9"/>
    <w:semiHidden/>
    <w:unhideWhenUsed/>
    <w:qFormat/>
    <w:rsid w:val="005678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678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7010FC"/>
    <w:pPr>
      <w:ind w:left="720"/>
      <w:contextualSpacing/>
    </w:pPr>
  </w:style>
  <w:style w:type="character" w:customStyle="1" w:styleId="Heading2Char">
    <w:name w:val="Heading 2 Char"/>
    <w:basedOn w:val="DefaultParagraphFont"/>
    <w:link w:val="Heading2"/>
    <w:uiPriority w:val="9"/>
    <w:semiHidden/>
    <w:rsid w:val="00567874"/>
    <w:rPr>
      <w:rFonts w:asciiTheme="majorHAnsi" w:eastAsiaTheme="majorEastAsia" w:hAnsiTheme="majorHAnsi" w:cstheme="majorBidi"/>
      <w:color w:val="365F91" w:themeColor="accent1" w:themeShade="BF"/>
      <w:sz w:val="26"/>
      <w:szCs w:val="26"/>
      <w:lang w:val="en-US" w:bidi="he-IL"/>
    </w:rPr>
  </w:style>
  <w:style w:type="character" w:customStyle="1" w:styleId="Heading3Char">
    <w:name w:val="Heading 3 Char"/>
    <w:basedOn w:val="DefaultParagraphFont"/>
    <w:link w:val="Heading3"/>
    <w:uiPriority w:val="9"/>
    <w:semiHidden/>
    <w:rsid w:val="00567874"/>
    <w:rPr>
      <w:rFonts w:asciiTheme="majorHAnsi" w:eastAsiaTheme="majorEastAsia" w:hAnsiTheme="majorHAnsi" w:cstheme="majorBidi"/>
      <w:color w:val="243F60" w:themeColor="accent1" w:themeShade="7F"/>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520511809">
      <w:bodyDiv w:val="1"/>
      <w:marLeft w:val="0"/>
      <w:marRight w:val="0"/>
      <w:marTop w:val="0"/>
      <w:marBottom w:val="0"/>
      <w:divBdr>
        <w:top w:val="none" w:sz="0" w:space="0" w:color="auto"/>
        <w:left w:val="none" w:sz="0" w:space="0" w:color="auto"/>
        <w:bottom w:val="none" w:sz="0" w:space="0" w:color="auto"/>
        <w:right w:val="none" w:sz="0" w:space="0" w:color="auto"/>
      </w:divBdr>
    </w:div>
    <w:div w:id="770660588">
      <w:bodyDiv w:val="1"/>
      <w:marLeft w:val="0"/>
      <w:marRight w:val="0"/>
      <w:marTop w:val="0"/>
      <w:marBottom w:val="0"/>
      <w:divBdr>
        <w:top w:val="none" w:sz="0" w:space="0" w:color="auto"/>
        <w:left w:val="none" w:sz="0" w:space="0" w:color="auto"/>
        <w:bottom w:val="none" w:sz="0" w:space="0" w:color="auto"/>
        <w:right w:val="none" w:sz="0" w:space="0" w:color="auto"/>
      </w:divBdr>
      <w:divsChild>
        <w:div w:id="12111430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168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LybaFatimaNasir/CS311S20PID0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1F2465"/>
    <w:rsid w:val="003112C8"/>
    <w:rsid w:val="003651BC"/>
    <w:rsid w:val="00384A12"/>
    <w:rsid w:val="003940DA"/>
    <w:rsid w:val="003B4853"/>
    <w:rsid w:val="00454A22"/>
    <w:rsid w:val="0047185A"/>
    <w:rsid w:val="004C1ACE"/>
    <w:rsid w:val="004D4448"/>
    <w:rsid w:val="0051765F"/>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2.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3.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4.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6F4F59-2DBF-4D28-9895-024E9477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1411</TotalTime>
  <Pages>9</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Microsoft account</cp:lastModifiedBy>
  <cp:revision>3</cp:revision>
  <cp:lastPrinted>2011-11-09T11:13:00Z</cp:lastPrinted>
  <dcterms:created xsi:type="dcterms:W3CDTF">2020-07-30T20:49:00Z</dcterms:created>
  <dcterms:modified xsi:type="dcterms:W3CDTF">2020-08-04T16:29:00Z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